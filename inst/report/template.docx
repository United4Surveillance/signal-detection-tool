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Frutiger LT Std 45 Light" w:eastAsiaTheme="minorEastAsia" w:hAnsi="Frutiger LT Std 45 Light"/>
          <w:b w:val="0"/>
          <w:color w:val="404040" w:themeColor="background1" w:themeShade="40"/>
          <w:spacing w:val="15"/>
          <w:sz w:val="48"/>
        </w:rPr>
        <w:alias w:val="axesPDF - Layout-Tabelle"/>
        <w:tag w:val="axesPDF:ID:Table:d6ca213f-6d24-4db4-9326-6b366883a04f"/>
        <w:id w:val="55750622"/>
        <w:placeholder>
          <w:docPart w:val="757236C6A4DC46C18B6DD4E63C3C3B57"/>
        </w:placeholder>
      </w:sdtPr>
      <w:sdtEndPr>
        <w:rPr>
          <w:rFonts w:ascii="Segoe UI Semibold" w:hAnsi="Segoe UI Semibold"/>
          <w:color w:val="000000" w:themeColor="text1"/>
          <w:sz w:val="44"/>
        </w:rPr>
      </w:sdtEndPr>
      <w:sdtContent>
        <w:tbl>
          <w:tblPr>
            <w:tblStyle w:val="Tabellenraster"/>
            <w:tblW w:w="9214" w:type="dxa"/>
            <w:tblBorders>
              <w:top w:val="none" w:sz="0" w:space="0" w:color="auto"/>
              <w:bottom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521"/>
            <w:gridCol w:w="2693"/>
          </w:tblGrid>
          <w:tr w:rsidR="003C7DA6" w14:paraId="65F46482" w14:textId="77777777" w:rsidTr="00560A5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9214" w:type="dxa"/>
                <w:gridSpan w:val="2"/>
              </w:tcPr>
              <w:p w14:paraId="30B33491" w14:textId="77777777" w:rsidR="003C7DA6" w:rsidRDefault="003C7DA6" w:rsidP="005958A0">
                <w:pPr>
                  <w:jc w:val="right"/>
                </w:pPr>
                <w:r w:rsidRPr="003C7DA6">
                  <w:rPr>
                    <w:noProof/>
                    <w:lang w:eastAsia="de-DE"/>
                  </w:rPr>
                  <w:drawing>
                    <wp:inline distT="0" distB="0" distL="0" distR="0" wp14:anchorId="0521EB72" wp14:editId="1475EC39">
                      <wp:extent cx="2200894" cy="962025"/>
                      <wp:effectExtent l="0" t="0" r="9525" b="0"/>
                      <wp:docPr id="3" name="Grafik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Grafik 3"/>
                              <pic:cNvPicPr/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04743" cy="96370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204F50" w:rsidRPr="00DE0C2B" w14:paraId="5ACC2FB5" w14:textId="77777777" w:rsidTr="00560A57">
            <w:trPr>
              <w:trHeight w:val="6787"/>
            </w:trPr>
            <w:tc>
              <w:tcPr>
                <w:tcW w:w="9214" w:type="dxa"/>
                <w:gridSpan w:val="2"/>
              </w:tcPr>
              <w:p w14:paraId="6BC0B427" w14:textId="77777777" w:rsidR="00204F50" w:rsidRPr="00DE0C2B" w:rsidRDefault="00000000" w:rsidP="00784013">
                <w:pPr>
                  <w:pStyle w:val="Titel"/>
                  <w:rPr>
                    <w:szCs w:val="68"/>
                  </w:rPr>
                </w:pPr>
                <w:sdt>
                  <w:sdtPr>
                    <w:rPr>
                      <w:szCs w:val="68"/>
                    </w:rPr>
                    <w:alias w:val="Titel"/>
                    <w:tag w:val=""/>
                    <w:id w:val="1339343812"/>
                    <w:placeholder>
                      <w:docPart w:val="F91D54F5E17043DD9B1E0EC49E7CBB23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 w:rsidR="00784013" w:rsidRPr="00376083">
                      <w:rPr>
                        <w:rStyle w:val="Platzhaltertext"/>
                      </w:rPr>
                      <w:t>[</w:t>
                    </w:r>
                    <w:r w:rsidR="00784013">
                      <w:rPr>
                        <w:rStyle w:val="Platzhaltertext"/>
                      </w:rPr>
                      <w:t xml:space="preserve">Dies ist der </w:t>
                    </w:r>
                    <w:r w:rsidR="00784013" w:rsidRPr="00376083">
                      <w:rPr>
                        <w:rStyle w:val="Platzhaltertext"/>
                      </w:rPr>
                      <w:t>Titel]</w:t>
                    </w:r>
                  </w:sdtContent>
                </w:sdt>
              </w:p>
            </w:tc>
          </w:tr>
          <w:tr w:rsidR="003C7DA6" w14:paraId="10CD82F9" w14:textId="77777777" w:rsidTr="002765EA">
            <w:trPr>
              <w:trHeight w:hRule="exact" w:val="255"/>
            </w:trPr>
            <w:tc>
              <w:tcPr>
                <w:tcW w:w="6521" w:type="dxa"/>
              </w:tcPr>
              <w:p w14:paraId="664F1030" w14:textId="77777777" w:rsidR="003C7DA6" w:rsidRDefault="003C7DA6" w:rsidP="00E80534">
                <w:pPr>
                  <w:pStyle w:val="KeinLeerraum"/>
                  <w:jc w:val="left"/>
                </w:pPr>
              </w:p>
            </w:tc>
            <w:tc>
              <w:tcPr>
                <w:tcW w:w="2693" w:type="dxa"/>
                <w:shd w:val="clear" w:color="auto" w:fill="4A66AC" w:themeFill="accent1"/>
              </w:tcPr>
              <w:p w14:paraId="022CEEB0" w14:textId="77777777" w:rsidR="003C7DA6" w:rsidRPr="00E80534" w:rsidRDefault="003C7DA6" w:rsidP="003C7DA6">
                <w:pPr>
                  <w:pStyle w:val="KeinLeerraum"/>
                </w:pPr>
              </w:p>
            </w:tc>
          </w:tr>
          <w:tr w:rsidR="00204F50" w14:paraId="52173781" w14:textId="77777777" w:rsidTr="00560A57">
            <w:trPr>
              <w:trHeight w:val="1296"/>
            </w:trPr>
            <w:tc>
              <w:tcPr>
                <w:tcW w:w="9214" w:type="dxa"/>
                <w:gridSpan w:val="2"/>
              </w:tcPr>
              <w:p w14:paraId="3726444E" w14:textId="77777777" w:rsidR="00204F50" w:rsidRDefault="00784013" w:rsidP="00204F50">
                <w:pPr>
                  <w:pStyle w:val="Untertitel"/>
                </w:pPr>
                <w:r>
                  <w:t>Untertitel</w:t>
                </w:r>
              </w:p>
            </w:tc>
          </w:tr>
        </w:tbl>
      </w:sdtContent>
    </w:sdt>
    <w:p w14:paraId="5FB94187" w14:textId="77777777" w:rsidR="00204F50" w:rsidRDefault="00204F50" w:rsidP="00204F50"/>
    <w:p w14:paraId="6113C6EF" w14:textId="77777777" w:rsidR="00BD3F2C" w:rsidRDefault="00784013" w:rsidP="00784013">
      <w:pPr>
        <w:pStyle w:val="AutorinnenundAutoren"/>
      </w:pPr>
      <w:r>
        <w:t>Autorinnen und Autoren</w:t>
      </w:r>
    </w:p>
    <w:p w14:paraId="4EC3B86F" w14:textId="77777777" w:rsidR="00BD3F2C" w:rsidRDefault="00BD3F2C" w:rsidP="00204F50"/>
    <w:sdt>
      <w:sdtPr>
        <w:alias w:val="Veröffentlichungsdatum"/>
        <w:tag w:val=""/>
        <w:id w:val="949519179"/>
        <w:placeholder>
          <w:docPart w:val="8F4237E6DF634B7D8A639434645B3759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2-10-12T00:00:00Z">
          <w:dateFormat w:val="dd.MM.yyyy"/>
          <w:lid w:val="de-DE"/>
          <w:storeMappedDataAs w:val="dateTime"/>
          <w:calendar w:val="gregorian"/>
        </w:date>
      </w:sdtPr>
      <w:sdtContent>
        <w:p w14:paraId="45874C98" w14:textId="77777777" w:rsidR="005958A0" w:rsidRDefault="00B61D1F" w:rsidP="00204F50">
          <w:r>
            <w:t>12.10.2022</w:t>
          </w:r>
        </w:p>
      </w:sdtContent>
    </w:sdt>
    <w:p w14:paraId="72924DFD" w14:textId="77777777" w:rsidR="00C87861" w:rsidRDefault="00C87861">
      <w:pPr>
        <w:spacing w:before="0" w:after="200" w:line="276" w:lineRule="auto"/>
      </w:pPr>
      <w:bookmarkStart w:id="0" w:name="_Toc52289728"/>
      <w:bookmarkStart w:id="1" w:name="_Toc70579869"/>
      <w:r>
        <w:br w:type="page"/>
      </w:r>
    </w:p>
    <w:bookmarkStart w:id="2" w:name="_Toc98757355" w:displacedByCustomXml="next"/>
    <w:sdt>
      <w:sdtPr>
        <w:rPr>
          <w:rFonts w:ascii="Segoe UI" w:eastAsiaTheme="minorHAnsi" w:hAnsi="Segoe UI" w:cstheme="minorBidi"/>
          <w:sz w:val="22"/>
          <w:szCs w:val="22"/>
        </w:rPr>
        <w:id w:val="19772597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C6DCE4" w14:textId="77777777" w:rsidR="00720F48" w:rsidRDefault="00720F48">
          <w:pPr>
            <w:pStyle w:val="Inhaltsverzeichnisberschrift"/>
          </w:pPr>
          <w:r>
            <w:t>Inhalt</w:t>
          </w:r>
          <w:bookmarkEnd w:id="2"/>
        </w:p>
        <w:p w14:paraId="75150BF0" w14:textId="77777777" w:rsidR="00720F48" w:rsidRDefault="00720F48">
          <w:pPr>
            <w:pStyle w:val="Verzeichnis1"/>
            <w:rPr>
              <w:rFonts w:asciiTheme="minorHAnsi" w:eastAsiaTheme="minorEastAsia" w:hAnsiTheme="minorHAnsi"/>
              <w:noProof/>
              <w:color w:val="auto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757355" w:history="1">
            <w:r w:rsidRPr="005007DE">
              <w:rPr>
                <w:rStyle w:val="Hyperlink"/>
                <w:noProof/>
              </w:rPr>
              <w:t>Inhalt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_Toc98757355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A6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7F2CB" w14:textId="77777777" w:rsidR="00720F48" w:rsidRDefault="00000000">
          <w:pPr>
            <w:pStyle w:val="Verzeichnis1"/>
            <w:rPr>
              <w:rFonts w:asciiTheme="minorHAnsi" w:eastAsiaTheme="minorEastAsia" w:hAnsiTheme="minorHAnsi"/>
              <w:noProof/>
              <w:color w:val="auto"/>
              <w:lang w:eastAsia="de-DE"/>
            </w:rPr>
          </w:pPr>
          <w:hyperlink w:anchor="_Toc98757356" w:history="1">
            <w:r w:rsidR="00720F48" w:rsidRPr="005007DE">
              <w:rPr>
                <w:rStyle w:val="Hyperlink"/>
                <w:noProof/>
              </w:rPr>
              <w:t>Zusammenfassung</w:t>
            </w:r>
            <w:r w:rsidR="00720F48">
              <w:rPr>
                <w:noProof/>
                <w:webHidden/>
              </w:rPr>
              <w:tab/>
            </w:r>
            <w:r w:rsidR="00720F48">
              <w:rPr>
                <w:noProof/>
                <w:webHidden/>
              </w:rPr>
              <w:fldChar w:fldCharType="begin"/>
            </w:r>
            <w:r w:rsidR="00720F48">
              <w:rPr>
                <w:noProof/>
                <w:webHidden/>
              </w:rPr>
              <w:instrText xml:space="preserve"> PAGEREF _Toc98757356 \h </w:instrText>
            </w:r>
            <w:r w:rsidR="00720F48">
              <w:rPr>
                <w:noProof/>
                <w:webHidden/>
              </w:rPr>
            </w:r>
            <w:r w:rsidR="00720F48">
              <w:rPr>
                <w:noProof/>
                <w:webHidden/>
              </w:rPr>
              <w:fldChar w:fldCharType="separate"/>
            </w:r>
            <w:r w:rsidR="00542A66">
              <w:rPr>
                <w:noProof/>
                <w:webHidden/>
              </w:rPr>
              <w:t>3</w:t>
            </w:r>
            <w:r w:rsidR="00720F48">
              <w:rPr>
                <w:noProof/>
                <w:webHidden/>
              </w:rPr>
              <w:fldChar w:fldCharType="end"/>
            </w:r>
          </w:hyperlink>
        </w:p>
        <w:p w14:paraId="6BAA3248" w14:textId="77777777" w:rsidR="00720F48" w:rsidRDefault="00000000">
          <w:pPr>
            <w:pStyle w:val="Verzeichnis1"/>
            <w:rPr>
              <w:rFonts w:asciiTheme="minorHAnsi" w:eastAsiaTheme="minorEastAsia" w:hAnsiTheme="minorHAnsi"/>
              <w:noProof/>
              <w:color w:val="auto"/>
              <w:lang w:eastAsia="de-DE"/>
            </w:rPr>
          </w:pPr>
          <w:hyperlink w:anchor="_Toc98757357" w:history="1">
            <w:r w:rsidR="00720F48" w:rsidRPr="005007DE">
              <w:rPr>
                <w:rStyle w:val="Hyperlink"/>
                <w:noProof/>
              </w:rPr>
              <w:t>Summary</w:t>
            </w:r>
            <w:r w:rsidR="00720F48">
              <w:rPr>
                <w:noProof/>
                <w:webHidden/>
              </w:rPr>
              <w:tab/>
            </w:r>
            <w:r w:rsidR="00720F48">
              <w:rPr>
                <w:noProof/>
                <w:webHidden/>
              </w:rPr>
              <w:fldChar w:fldCharType="begin"/>
            </w:r>
            <w:r w:rsidR="00720F48">
              <w:rPr>
                <w:noProof/>
                <w:webHidden/>
              </w:rPr>
              <w:instrText xml:space="preserve"> PAGEREF _Toc98757357 \h </w:instrText>
            </w:r>
            <w:r w:rsidR="00720F48">
              <w:rPr>
                <w:noProof/>
                <w:webHidden/>
              </w:rPr>
            </w:r>
            <w:r w:rsidR="00720F48">
              <w:rPr>
                <w:noProof/>
                <w:webHidden/>
              </w:rPr>
              <w:fldChar w:fldCharType="separate"/>
            </w:r>
            <w:r w:rsidR="00542A66">
              <w:rPr>
                <w:noProof/>
                <w:webHidden/>
              </w:rPr>
              <w:t>3</w:t>
            </w:r>
            <w:r w:rsidR="00720F48">
              <w:rPr>
                <w:noProof/>
                <w:webHidden/>
              </w:rPr>
              <w:fldChar w:fldCharType="end"/>
            </w:r>
          </w:hyperlink>
        </w:p>
        <w:p w14:paraId="7B57DA81" w14:textId="77777777" w:rsidR="00720F48" w:rsidRDefault="00000000">
          <w:pPr>
            <w:pStyle w:val="Verzeichnis1"/>
            <w:rPr>
              <w:rFonts w:asciiTheme="minorHAnsi" w:eastAsiaTheme="minorEastAsia" w:hAnsiTheme="minorHAnsi"/>
              <w:noProof/>
              <w:color w:val="auto"/>
              <w:lang w:eastAsia="de-DE"/>
            </w:rPr>
          </w:pPr>
          <w:hyperlink w:anchor="_Toc98757358" w:history="1">
            <w:r w:rsidR="00720F48" w:rsidRPr="005007DE">
              <w:rPr>
                <w:rStyle w:val="Hyperlink"/>
                <w:noProof/>
              </w:rPr>
              <w:t>Überschrift 1</w:t>
            </w:r>
            <w:r w:rsidR="00720F48">
              <w:rPr>
                <w:noProof/>
                <w:webHidden/>
              </w:rPr>
              <w:tab/>
            </w:r>
            <w:r w:rsidR="00720F48">
              <w:rPr>
                <w:noProof/>
                <w:webHidden/>
              </w:rPr>
              <w:fldChar w:fldCharType="begin"/>
            </w:r>
            <w:r w:rsidR="00720F48">
              <w:rPr>
                <w:noProof/>
                <w:webHidden/>
              </w:rPr>
              <w:instrText xml:space="preserve"> PAGEREF _Toc98757358 \h </w:instrText>
            </w:r>
            <w:r w:rsidR="00720F48">
              <w:rPr>
                <w:noProof/>
                <w:webHidden/>
              </w:rPr>
            </w:r>
            <w:r w:rsidR="00720F48">
              <w:rPr>
                <w:noProof/>
                <w:webHidden/>
              </w:rPr>
              <w:fldChar w:fldCharType="separate"/>
            </w:r>
            <w:r w:rsidR="00542A66">
              <w:rPr>
                <w:noProof/>
                <w:webHidden/>
              </w:rPr>
              <w:t>3</w:t>
            </w:r>
            <w:r w:rsidR="00720F48">
              <w:rPr>
                <w:noProof/>
                <w:webHidden/>
              </w:rPr>
              <w:fldChar w:fldCharType="end"/>
            </w:r>
          </w:hyperlink>
        </w:p>
        <w:p w14:paraId="74668BDC" w14:textId="77777777" w:rsidR="00720F48" w:rsidRDefault="00000000">
          <w:pPr>
            <w:pStyle w:val="Verzeichnis2"/>
            <w:rPr>
              <w:rFonts w:asciiTheme="minorHAnsi" w:eastAsiaTheme="minorEastAsia" w:hAnsiTheme="minorHAnsi"/>
              <w:noProof/>
              <w:color w:val="auto"/>
              <w:lang w:eastAsia="de-DE"/>
            </w:rPr>
          </w:pPr>
          <w:hyperlink w:anchor="_Toc98757359" w:history="1">
            <w:r w:rsidR="00720F48" w:rsidRPr="005007DE">
              <w:rPr>
                <w:rStyle w:val="Hyperlink"/>
                <w:noProof/>
              </w:rPr>
              <w:t>Überschrift 2</w:t>
            </w:r>
            <w:r w:rsidR="00720F48">
              <w:rPr>
                <w:noProof/>
                <w:webHidden/>
              </w:rPr>
              <w:tab/>
            </w:r>
            <w:r w:rsidR="00720F48">
              <w:rPr>
                <w:noProof/>
                <w:webHidden/>
              </w:rPr>
              <w:fldChar w:fldCharType="begin"/>
            </w:r>
            <w:r w:rsidR="00720F48">
              <w:rPr>
                <w:noProof/>
                <w:webHidden/>
              </w:rPr>
              <w:instrText xml:space="preserve"> PAGEREF _Toc98757359 \h </w:instrText>
            </w:r>
            <w:r w:rsidR="00720F48">
              <w:rPr>
                <w:noProof/>
                <w:webHidden/>
              </w:rPr>
            </w:r>
            <w:r w:rsidR="00720F48">
              <w:rPr>
                <w:noProof/>
                <w:webHidden/>
              </w:rPr>
              <w:fldChar w:fldCharType="separate"/>
            </w:r>
            <w:r w:rsidR="00542A66">
              <w:rPr>
                <w:noProof/>
                <w:webHidden/>
              </w:rPr>
              <w:t>3</w:t>
            </w:r>
            <w:r w:rsidR="00720F48">
              <w:rPr>
                <w:noProof/>
                <w:webHidden/>
              </w:rPr>
              <w:fldChar w:fldCharType="end"/>
            </w:r>
          </w:hyperlink>
        </w:p>
        <w:p w14:paraId="1D1060A6" w14:textId="77777777" w:rsidR="00720F48" w:rsidRDefault="00000000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de-DE"/>
            </w:rPr>
          </w:pPr>
          <w:hyperlink w:anchor="_Toc98757360" w:history="1">
            <w:r w:rsidR="00720F48" w:rsidRPr="005007DE">
              <w:rPr>
                <w:rStyle w:val="Hyperlink"/>
                <w:noProof/>
              </w:rPr>
              <w:t>Überschrift 3</w:t>
            </w:r>
            <w:r w:rsidR="00720F48">
              <w:rPr>
                <w:noProof/>
                <w:webHidden/>
              </w:rPr>
              <w:tab/>
            </w:r>
            <w:r w:rsidR="00720F48">
              <w:rPr>
                <w:noProof/>
                <w:webHidden/>
              </w:rPr>
              <w:fldChar w:fldCharType="begin"/>
            </w:r>
            <w:r w:rsidR="00720F48">
              <w:rPr>
                <w:noProof/>
                <w:webHidden/>
              </w:rPr>
              <w:instrText xml:space="preserve"> PAGEREF _Toc98757360 \h </w:instrText>
            </w:r>
            <w:r w:rsidR="00720F48">
              <w:rPr>
                <w:noProof/>
                <w:webHidden/>
              </w:rPr>
            </w:r>
            <w:r w:rsidR="00720F48">
              <w:rPr>
                <w:noProof/>
                <w:webHidden/>
              </w:rPr>
              <w:fldChar w:fldCharType="separate"/>
            </w:r>
            <w:r w:rsidR="00542A66">
              <w:rPr>
                <w:noProof/>
                <w:webHidden/>
              </w:rPr>
              <w:t>3</w:t>
            </w:r>
            <w:r w:rsidR="00720F48">
              <w:rPr>
                <w:noProof/>
                <w:webHidden/>
              </w:rPr>
              <w:fldChar w:fldCharType="end"/>
            </w:r>
          </w:hyperlink>
        </w:p>
        <w:p w14:paraId="18587F2C" w14:textId="77777777" w:rsidR="00720F48" w:rsidRDefault="00000000">
          <w:pPr>
            <w:pStyle w:val="Verzeichnis1"/>
            <w:tabs>
              <w:tab w:val="left" w:pos="442"/>
            </w:tabs>
            <w:rPr>
              <w:rFonts w:asciiTheme="minorHAnsi" w:eastAsiaTheme="minorEastAsia" w:hAnsiTheme="minorHAnsi"/>
              <w:noProof/>
              <w:color w:val="auto"/>
              <w:lang w:eastAsia="de-DE"/>
            </w:rPr>
          </w:pPr>
          <w:hyperlink w:anchor="_Toc98757361" w:history="1">
            <w:r w:rsidR="00720F48" w:rsidRPr="005007DE">
              <w:rPr>
                <w:rStyle w:val="Hyperlink"/>
                <w:noProof/>
              </w:rPr>
              <w:t>1</w:t>
            </w:r>
            <w:r w:rsidR="00720F48">
              <w:rPr>
                <w:rFonts w:asciiTheme="minorHAnsi" w:eastAsiaTheme="minorEastAsia" w:hAnsiTheme="minorHAnsi"/>
                <w:noProof/>
                <w:color w:val="auto"/>
                <w:lang w:eastAsia="de-DE"/>
              </w:rPr>
              <w:tab/>
            </w:r>
            <w:r w:rsidR="00720F48" w:rsidRPr="005007DE">
              <w:rPr>
                <w:rStyle w:val="Hyperlink"/>
                <w:noProof/>
              </w:rPr>
              <w:t>Ü1 nummeriert</w:t>
            </w:r>
            <w:r w:rsidR="00720F48">
              <w:rPr>
                <w:noProof/>
                <w:webHidden/>
              </w:rPr>
              <w:tab/>
            </w:r>
            <w:r w:rsidR="00720F48">
              <w:rPr>
                <w:noProof/>
                <w:webHidden/>
              </w:rPr>
              <w:fldChar w:fldCharType="begin"/>
            </w:r>
            <w:r w:rsidR="00720F48">
              <w:rPr>
                <w:noProof/>
                <w:webHidden/>
              </w:rPr>
              <w:instrText xml:space="preserve"> PAGEREF _Toc98757361 \h </w:instrText>
            </w:r>
            <w:r w:rsidR="00720F48">
              <w:rPr>
                <w:noProof/>
                <w:webHidden/>
              </w:rPr>
            </w:r>
            <w:r w:rsidR="00720F48">
              <w:rPr>
                <w:noProof/>
                <w:webHidden/>
              </w:rPr>
              <w:fldChar w:fldCharType="separate"/>
            </w:r>
            <w:r w:rsidR="00542A66">
              <w:rPr>
                <w:noProof/>
                <w:webHidden/>
              </w:rPr>
              <w:t>3</w:t>
            </w:r>
            <w:r w:rsidR="00720F48">
              <w:rPr>
                <w:noProof/>
                <w:webHidden/>
              </w:rPr>
              <w:fldChar w:fldCharType="end"/>
            </w:r>
          </w:hyperlink>
        </w:p>
        <w:p w14:paraId="16137DAC" w14:textId="77777777" w:rsidR="00720F48" w:rsidRDefault="00000000">
          <w:pPr>
            <w:pStyle w:val="Verzeichnis2"/>
            <w:rPr>
              <w:rFonts w:asciiTheme="minorHAnsi" w:eastAsiaTheme="minorEastAsia" w:hAnsiTheme="minorHAnsi"/>
              <w:noProof/>
              <w:color w:val="auto"/>
              <w:lang w:eastAsia="de-DE"/>
            </w:rPr>
          </w:pPr>
          <w:hyperlink w:anchor="_Toc98757362" w:history="1">
            <w:r w:rsidR="00720F48" w:rsidRPr="005007DE">
              <w:rPr>
                <w:rStyle w:val="Hyperlink"/>
                <w:noProof/>
              </w:rPr>
              <w:t>1.1</w:t>
            </w:r>
            <w:r w:rsidR="00720F48">
              <w:rPr>
                <w:rFonts w:asciiTheme="minorHAnsi" w:eastAsiaTheme="minorEastAsia" w:hAnsiTheme="minorHAnsi"/>
                <w:noProof/>
                <w:color w:val="auto"/>
                <w:lang w:eastAsia="de-DE"/>
              </w:rPr>
              <w:tab/>
            </w:r>
            <w:r w:rsidR="00720F48" w:rsidRPr="005007DE">
              <w:rPr>
                <w:rStyle w:val="Hyperlink"/>
                <w:noProof/>
              </w:rPr>
              <w:t>Ü2 nummeriert</w:t>
            </w:r>
            <w:r w:rsidR="00720F48">
              <w:rPr>
                <w:noProof/>
                <w:webHidden/>
              </w:rPr>
              <w:tab/>
            </w:r>
            <w:r w:rsidR="00720F48">
              <w:rPr>
                <w:noProof/>
                <w:webHidden/>
              </w:rPr>
              <w:fldChar w:fldCharType="begin"/>
            </w:r>
            <w:r w:rsidR="00720F48">
              <w:rPr>
                <w:noProof/>
                <w:webHidden/>
              </w:rPr>
              <w:instrText xml:space="preserve"> PAGEREF _Toc98757362 \h </w:instrText>
            </w:r>
            <w:r w:rsidR="00720F48">
              <w:rPr>
                <w:noProof/>
                <w:webHidden/>
              </w:rPr>
            </w:r>
            <w:r w:rsidR="00720F48">
              <w:rPr>
                <w:noProof/>
                <w:webHidden/>
              </w:rPr>
              <w:fldChar w:fldCharType="separate"/>
            </w:r>
            <w:r w:rsidR="00542A66">
              <w:rPr>
                <w:noProof/>
                <w:webHidden/>
              </w:rPr>
              <w:t>3</w:t>
            </w:r>
            <w:r w:rsidR="00720F48">
              <w:rPr>
                <w:noProof/>
                <w:webHidden/>
              </w:rPr>
              <w:fldChar w:fldCharType="end"/>
            </w:r>
          </w:hyperlink>
        </w:p>
        <w:p w14:paraId="04C8FC4A" w14:textId="77777777" w:rsidR="00720F48" w:rsidRDefault="00000000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de-DE"/>
            </w:rPr>
          </w:pPr>
          <w:hyperlink w:anchor="_Toc98757363" w:history="1">
            <w:r w:rsidR="00720F48" w:rsidRPr="005007DE">
              <w:rPr>
                <w:rStyle w:val="Hyperlink"/>
                <w:noProof/>
              </w:rPr>
              <w:t>1.1.1</w:t>
            </w:r>
            <w:r w:rsidR="00720F48">
              <w:rPr>
                <w:rFonts w:asciiTheme="minorHAnsi" w:eastAsiaTheme="minorEastAsia" w:hAnsiTheme="minorHAnsi"/>
                <w:noProof/>
                <w:color w:val="auto"/>
                <w:lang w:eastAsia="de-DE"/>
              </w:rPr>
              <w:tab/>
            </w:r>
            <w:r w:rsidR="00720F48" w:rsidRPr="005007DE">
              <w:rPr>
                <w:rStyle w:val="Hyperlink"/>
                <w:noProof/>
              </w:rPr>
              <w:t>Ü3 nummeriert</w:t>
            </w:r>
            <w:r w:rsidR="00720F48">
              <w:rPr>
                <w:noProof/>
                <w:webHidden/>
              </w:rPr>
              <w:tab/>
            </w:r>
            <w:r w:rsidR="00720F48">
              <w:rPr>
                <w:noProof/>
                <w:webHidden/>
              </w:rPr>
              <w:fldChar w:fldCharType="begin"/>
            </w:r>
            <w:r w:rsidR="00720F48">
              <w:rPr>
                <w:noProof/>
                <w:webHidden/>
              </w:rPr>
              <w:instrText xml:space="preserve"> PAGEREF _Toc98757363 \h </w:instrText>
            </w:r>
            <w:r w:rsidR="00720F48">
              <w:rPr>
                <w:noProof/>
                <w:webHidden/>
              </w:rPr>
            </w:r>
            <w:r w:rsidR="00720F48">
              <w:rPr>
                <w:noProof/>
                <w:webHidden/>
              </w:rPr>
              <w:fldChar w:fldCharType="separate"/>
            </w:r>
            <w:r w:rsidR="00542A66">
              <w:rPr>
                <w:noProof/>
                <w:webHidden/>
              </w:rPr>
              <w:t>3</w:t>
            </w:r>
            <w:r w:rsidR="00720F48">
              <w:rPr>
                <w:noProof/>
                <w:webHidden/>
              </w:rPr>
              <w:fldChar w:fldCharType="end"/>
            </w:r>
          </w:hyperlink>
        </w:p>
        <w:p w14:paraId="2D835D54" w14:textId="77777777" w:rsidR="00720F48" w:rsidRDefault="00000000">
          <w:pPr>
            <w:pStyle w:val="Verzeichnis1"/>
            <w:rPr>
              <w:rFonts w:asciiTheme="minorHAnsi" w:eastAsiaTheme="minorEastAsia" w:hAnsiTheme="minorHAnsi"/>
              <w:noProof/>
              <w:color w:val="auto"/>
              <w:lang w:eastAsia="de-DE"/>
            </w:rPr>
          </w:pPr>
          <w:hyperlink w:anchor="_Toc98757364" w:history="1">
            <w:r w:rsidR="00720F48" w:rsidRPr="005007DE">
              <w:rPr>
                <w:rStyle w:val="Hyperlink"/>
                <w:noProof/>
              </w:rPr>
              <w:t>Tabellen</w:t>
            </w:r>
            <w:r w:rsidR="00720F48">
              <w:rPr>
                <w:noProof/>
                <w:webHidden/>
              </w:rPr>
              <w:tab/>
            </w:r>
            <w:r w:rsidR="00720F48">
              <w:rPr>
                <w:noProof/>
                <w:webHidden/>
              </w:rPr>
              <w:fldChar w:fldCharType="begin"/>
            </w:r>
            <w:r w:rsidR="00720F48">
              <w:rPr>
                <w:noProof/>
                <w:webHidden/>
              </w:rPr>
              <w:instrText xml:space="preserve"> PAGEREF _Toc98757364 \h </w:instrText>
            </w:r>
            <w:r w:rsidR="00720F48">
              <w:rPr>
                <w:noProof/>
                <w:webHidden/>
              </w:rPr>
            </w:r>
            <w:r w:rsidR="00720F48">
              <w:rPr>
                <w:noProof/>
                <w:webHidden/>
              </w:rPr>
              <w:fldChar w:fldCharType="separate"/>
            </w:r>
            <w:r w:rsidR="00542A66">
              <w:rPr>
                <w:noProof/>
                <w:webHidden/>
              </w:rPr>
              <w:t>3</w:t>
            </w:r>
            <w:r w:rsidR="00720F48">
              <w:rPr>
                <w:noProof/>
                <w:webHidden/>
              </w:rPr>
              <w:fldChar w:fldCharType="end"/>
            </w:r>
          </w:hyperlink>
        </w:p>
        <w:p w14:paraId="23A02D12" w14:textId="77777777" w:rsidR="00720F48" w:rsidRDefault="00000000">
          <w:pPr>
            <w:pStyle w:val="Verzeichnis1"/>
            <w:rPr>
              <w:rFonts w:asciiTheme="minorHAnsi" w:eastAsiaTheme="minorEastAsia" w:hAnsiTheme="minorHAnsi"/>
              <w:noProof/>
              <w:color w:val="auto"/>
              <w:lang w:eastAsia="de-DE"/>
            </w:rPr>
          </w:pPr>
          <w:hyperlink w:anchor="_Toc98757365" w:history="1">
            <w:r w:rsidR="00720F48" w:rsidRPr="005007DE">
              <w:rPr>
                <w:rStyle w:val="Hyperlink"/>
                <w:noProof/>
              </w:rPr>
              <w:t>Link</w:t>
            </w:r>
            <w:r w:rsidR="00720F48">
              <w:rPr>
                <w:noProof/>
                <w:webHidden/>
              </w:rPr>
              <w:tab/>
            </w:r>
            <w:r w:rsidR="00720F48">
              <w:rPr>
                <w:noProof/>
                <w:webHidden/>
              </w:rPr>
              <w:fldChar w:fldCharType="begin"/>
            </w:r>
            <w:r w:rsidR="00720F48">
              <w:rPr>
                <w:noProof/>
                <w:webHidden/>
              </w:rPr>
              <w:instrText xml:space="preserve"> PAGEREF _Toc98757365 \h </w:instrText>
            </w:r>
            <w:r w:rsidR="00720F48">
              <w:rPr>
                <w:noProof/>
                <w:webHidden/>
              </w:rPr>
            </w:r>
            <w:r w:rsidR="00720F48">
              <w:rPr>
                <w:noProof/>
                <w:webHidden/>
              </w:rPr>
              <w:fldChar w:fldCharType="separate"/>
            </w:r>
            <w:r w:rsidR="00542A66">
              <w:rPr>
                <w:noProof/>
                <w:webHidden/>
              </w:rPr>
              <w:t>3</w:t>
            </w:r>
            <w:r w:rsidR="00720F48">
              <w:rPr>
                <w:noProof/>
                <w:webHidden/>
              </w:rPr>
              <w:fldChar w:fldCharType="end"/>
            </w:r>
          </w:hyperlink>
        </w:p>
        <w:p w14:paraId="52EDBEF0" w14:textId="77777777" w:rsidR="00720F48" w:rsidRDefault="00720F48">
          <w:r>
            <w:rPr>
              <w:b/>
              <w:bCs/>
            </w:rPr>
            <w:fldChar w:fldCharType="end"/>
          </w:r>
        </w:p>
      </w:sdtContent>
    </w:sdt>
    <w:p w14:paraId="05C2EE42" w14:textId="77777777" w:rsidR="00784013" w:rsidRDefault="00784013">
      <w:pPr>
        <w:spacing w:before="0" w:after="200" w:line="276" w:lineRule="auto"/>
      </w:pPr>
      <w:r>
        <w:br w:type="page"/>
      </w:r>
    </w:p>
    <w:p w14:paraId="223B1120" w14:textId="77777777" w:rsidR="00784013" w:rsidRDefault="00784013" w:rsidP="00784013">
      <w:pPr>
        <w:pStyle w:val="1ohneLinie"/>
        <w:pageBreakBefore/>
      </w:pPr>
      <w:bookmarkStart w:id="3" w:name="_Toc74140384"/>
      <w:bookmarkStart w:id="4" w:name="_Toc74140396"/>
      <w:bookmarkStart w:id="5" w:name="_Toc98757356"/>
      <w:bookmarkEnd w:id="0"/>
      <w:bookmarkEnd w:id="1"/>
      <w:r w:rsidRPr="0030539C">
        <w:lastRenderedPageBreak/>
        <w:t>Zusammenfassung</w:t>
      </w:r>
      <w:bookmarkEnd w:id="3"/>
      <w:bookmarkEnd w:id="4"/>
      <w:bookmarkEnd w:id="5"/>
    </w:p>
    <w:p w14:paraId="4F0CC67A" w14:textId="77777777" w:rsidR="00784013" w:rsidRDefault="00784013" w:rsidP="00784013">
      <w:r>
        <w:t>Standard</w:t>
      </w:r>
    </w:p>
    <w:p w14:paraId="38270598" w14:textId="77777777" w:rsidR="00784013" w:rsidRPr="005958A0" w:rsidRDefault="00784013" w:rsidP="00784013">
      <w:pPr>
        <w:pStyle w:val="1ohneLinie"/>
      </w:pPr>
      <w:bookmarkStart w:id="6" w:name="_Toc52289729"/>
      <w:bookmarkStart w:id="7" w:name="_Toc70579870"/>
      <w:bookmarkStart w:id="8" w:name="_Toc74140385"/>
      <w:bookmarkStart w:id="9" w:name="_Toc74140397"/>
      <w:bookmarkStart w:id="10" w:name="_Toc98757357"/>
      <w:r w:rsidRPr="005958A0">
        <w:t>Summary</w:t>
      </w:r>
      <w:bookmarkEnd w:id="6"/>
      <w:bookmarkEnd w:id="7"/>
      <w:bookmarkEnd w:id="8"/>
      <w:bookmarkEnd w:id="9"/>
      <w:bookmarkEnd w:id="10"/>
    </w:p>
    <w:p w14:paraId="4C0E78CD" w14:textId="77777777" w:rsidR="00784013" w:rsidRDefault="00784013" w:rsidP="00784013">
      <w:r w:rsidRPr="005958A0">
        <w:t>Standard</w:t>
      </w:r>
    </w:p>
    <w:p w14:paraId="623D2F7B" w14:textId="77777777" w:rsidR="00784013" w:rsidRPr="005958A0" w:rsidRDefault="00784013" w:rsidP="00784013"/>
    <w:p w14:paraId="605367CF" w14:textId="77777777" w:rsidR="00784013" w:rsidRDefault="00784013" w:rsidP="00784013">
      <w:pPr>
        <w:pStyle w:val="berschrift1"/>
        <w:pageBreakBefore/>
      </w:pPr>
      <w:bookmarkStart w:id="11" w:name="_Toc52289730"/>
      <w:bookmarkStart w:id="12" w:name="_Toc70579871"/>
      <w:bookmarkStart w:id="13" w:name="_Toc74140386"/>
      <w:bookmarkStart w:id="14" w:name="_Toc74140398"/>
      <w:bookmarkStart w:id="15" w:name="_Toc98757358"/>
      <w:r w:rsidRPr="00037E77">
        <w:lastRenderedPageBreak/>
        <w:t>Überschrift</w:t>
      </w:r>
      <w:r w:rsidRPr="00454806">
        <w:t xml:space="preserve"> 1</w:t>
      </w:r>
      <w:bookmarkEnd w:id="11"/>
      <w:bookmarkEnd w:id="12"/>
      <w:bookmarkEnd w:id="13"/>
      <w:bookmarkEnd w:id="14"/>
      <w:bookmarkEnd w:id="15"/>
    </w:p>
    <w:p w14:paraId="7AC26024" w14:textId="77777777" w:rsidR="00784013" w:rsidRDefault="00784013" w:rsidP="00784013">
      <w:pPr>
        <w:pStyle w:val="Einleitungstext"/>
      </w:pPr>
      <w:r>
        <w:t>Einleitungstext fett in Groß- und Kleinbuchstaben</w:t>
      </w:r>
    </w:p>
    <w:p w14:paraId="0DEF2D28" w14:textId="77777777" w:rsidR="00784013" w:rsidRPr="00454806" w:rsidRDefault="00784013" w:rsidP="00784013">
      <w:r>
        <w:t>Standard</w:t>
      </w:r>
    </w:p>
    <w:p w14:paraId="2BA4168C" w14:textId="77777777" w:rsidR="00784013" w:rsidRPr="00454806" w:rsidRDefault="00784013" w:rsidP="00784013">
      <w:pPr>
        <w:pStyle w:val="berschrift2"/>
      </w:pPr>
      <w:bookmarkStart w:id="16" w:name="_Toc52289731"/>
      <w:bookmarkStart w:id="17" w:name="_Toc70579872"/>
      <w:bookmarkStart w:id="18" w:name="_Toc74140387"/>
      <w:bookmarkStart w:id="19" w:name="_Toc74140399"/>
      <w:bookmarkStart w:id="20" w:name="_Toc98757359"/>
      <w:r w:rsidRPr="00454806">
        <w:t>Überschrift 2</w:t>
      </w:r>
      <w:bookmarkEnd w:id="16"/>
      <w:bookmarkEnd w:id="17"/>
      <w:bookmarkEnd w:id="18"/>
      <w:bookmarkEnd w:id="19"/>
      <w:bookmarkEnd w:id="20"/>
    </w:p>
    <w:p w14:paraId="5101C97B" w14:textId="77777777" w:rsidR="00784013" w:rsidRPr="00454806" w:rsidRDefault="00784013" w:rsidP="00784013">
      <w:r>
        <w:t>Standard</w:t>
      </w:r>
    </w:p>
    <w:p w14:paraId="4C9B5E9B" w14:textId="77777777" w:rsidR="00784013" w:rsidRPr="00454806" w:rsidRDefault="00784013" w:rsidP="00784013">
      <w:pPr>
        <w:pStyle w:val="berschrift3"/>
      </w:pPr>
      <w:bookmarkStart w:id="21" w:name="_Toc52289732"/>
      <w:bookmarkStart w:id="22" w:name="_Toc70579873"/>
      <w:bookmarkStart w:id="23" w:name="_Toc74140388"/>
      <w:bookmarkStart w:id="24" w:name="_Toc74140400"/>
      <w:bookmarkStart w:id="25" w:name="_Toc98757360"/>
      <w:r w:rsidRPr="00454806">
        <w:t>Überschrift 3</w:t>
      </w:r>
      <w:bookmarkEnd w:id="21"/>
      <w:bookmarkEnd w:id="22"/>
      <w:bookmarkEnd w:id="23"/>
      <w:bookmarkEnd w:id="24"/>
      <w:bookmarkEnd w:id="25"/>
    </w:p>
    <w:p w14:paraId="7F8941DD" w14:textId="77777777" w:rsidR="00784013" w:rsidRDefault="00784013" w:rsidP="00784013">
      <w:r>
        <w:t>Standard</w:t>
      </w:r>
    </w:p>
    <w:p w14:paraId="4FB0A828" w14:textId="77777777" w:rsidR="00784013" w:rsidRPr="00454806" w:rsidRDefault="00784013" w:rsidP="00784013">
      <w:pPr>
        <w:pStyle w:val="berschrift4"/>
      </w:pPr>
      <w:r>
        <w:t>Überschrift 4</w:t>
      </w:r>
    </w:p>
    <w:p w14:paraId="472FDD86" w14:textId="77777777" w:rsidR="00784013" w:rsidRDefault="00784013" w:rsidP="00784013">
      <w:r>
        <w:t>Standard</w:t>
      </w:r>
    </w:p>
    <w:p w14:paraId="1252331A" w14:textId="77777777" w:rsidR="00784013" w:rsidRDefault="00784013" w:rsidP="00784013">
      <w:pPr>
        <w:pStyle w:val="1nummeriert"/>
        <w:ind w:left="432" w:hanging="432"/>
      </w:pPr>
      <w:bookmarkStart w:id="26" w:name="_Toc52289733"/>
      <w:bookmarkStart w:id="27" w:name="_Toc70579874"/>
      <w:bookmarkStart w:id="28" w:name="_Toc74140389"/>
      <w:bookmarkStart w:id="29" w:name="_Toc74140401"/>
      <w:bookmarkStart w:id="30" w:name="_Toc98757361"/>
      <w:r>
        <w:t xml:space="preserve">Ü1 </w:t>
      </w:r>
      <w:r w:rsidRPr="00276CA1">
        <w:t>nummeriert</w:t>
      </w:r>
      <w:bookmarkEnd w:id="26"/>
      <w:bookmarkEnd w:id="27"/>
      <w:bookmarkEnd w:id="28"/>
      <w:bookmarkEnd w:id="29"/>
      <w:bookmarkEnd w:id="30"/>
    </w:p>
    <w:p w14:paraId="767F229E" w14:textId="77777777" w:rsidR="00784013" w:rsidRPr="00037E77" w:rsidRDefault="00784013" w:rsidP="00784013">
      <w:r>
        <w:t>Standard</w:t>
      </w:r>
    </w:p>
    <w:p w14:paraId="065FEDC1" w14:textId="77777777" w:rsidR="00784013" w:rsidRDefault="00784013" w:rsidP="00784013">
      <w:pPr>
        <w:pStyle w:val="2nummeriert"/>
        <w:ind w:left="576" w:hanging="576"/>
      </w:pPr>
      <w:bookmarkStart w:id="31" w:name="_Toc52289734"/>
      <w:bookmarkStart w:id="32" w:name="_Toc70579875"/>
      <w:bookmarkStart w:id="33" w:name="_Toc74140390"/>
      <w:bookmarkStart w:id="34" w:name="_Toc74140402"/>
      <w:bookmarkStart w:id="35" w:name="_Toc98757362"/>
      <w:r>
        <w:t>Ü2 nummeriert</w:t>
      </w:r>
      <w:bookmarkEnd w:id="31"/>
      <w:bookmarkEnd w:id="32"/>
      <w:bookmarkEnd w:id="33"/>
      <w:bookmarkEnd w:id="34"/>
      <w:bookmarkEnd w:id="35"/>
    </w:p>
    <w:p w14:paraId="2930BD63" w14:textId="77777777" w:rsidR="00784013" w:rsidRPr="00037E77" w:rsidRDefault="00784013" w:rsidP="00784013">
      <w:r>
        <w:t>Standard</w:t>
      </w:r>
    </w:p>
    <w:p w14:paraId="4DDE4240" w14:textId="77777777" w:rsidR="00784013" w:rsidRPr="00F607ED" w:rsidRDefault="00784013" w:rsidP="00784013">
      <w:pPr>
        <w:pStyle w:val="3nummeriert"/>
        <w:ind w:left="720" w:hanging="720"/>
      </w:pPr>
      <w:bookmarkStart w:id="36" w:name="_Toc52289735"/>
      <w:bookmarkStart w:id="37" w:name="_Toc70579876"/>
      <w:bookmarkStart w:id="38" w:name="_Toc74140391"/>
      <w:bookmarkStart w:id="39" w:name="_Toc74140403"/>
      <w:bookmarkStart w:id="40" w:name="_Toc98757363"/>
      <w:r>
        <w:lastRenderedPageBreak/>
        <w:t>Ü3 nummeriert</w:t>
      </w:r>
      <w:bookmarkEnd w:id="36"/>
      <w:bookmarkEnd w:id="37"/>
      <w:bookmarkEnd w:id="38"/>
      <w:bookmarkEnd w:id="39"/>
      <w:bookmarkEnd w:id="40"/>
    </w:p>
    <w:p w14:paraId="62A06F6F" w14:textId="77777777" w:rsidR="00784013" w:rsidRPr="00037E77" w:rsidRDefault="00784013" w:rsidP="00784013">
      <w:r>
        <w:t>Standard</w:t>
      </w:r>
    </w:p>
    <w:p w14:paraId="3FDFDB87" w14:textId="77777777" w:rsidR="00784013" w:rsidRPr="00F607ED" w:rsidRDefault="00784013" w:rsidP="00784013">
      <w:pPr>
        <w:pStyle w:val="4nummeriert"/>
        <w:ind w:left="864" w:hanging="864"/>
      </w:pPr>
      <w:r>
        <w:t>Ü4 nummeriert</w:t>
      </w:r>
    </w:p>
    <w:p w14:paraId="09F59A98" w14:textId="77777777" w:rsidR="00784013" w:rsidRPr="00F607ED" w:rsidRDefault="00784013" w:rsidP="00784013">
      <w:r>
        <w:t>Standard</w:t>
      </w:r>
    </w:p>
    <w:p w14:paraId="2E3876D0" w14:textId="77777777" w:rsidR="00784013" w:rsidRPr="00F607ED" w:rsidRDefault="00784013" w:rsidP="00784013">
      <w:pPr>
        <w:pStyle w:val="5nummeriert"/>
        <w:ind w:left="1008" w:hanging="1008"/>
      </w:pPr>
      <w:r>
        <w:t>Ü5 nummeriert</w:t>
      </w:r>
    </w:p>
    <w:p w14:paraId="4732C8E0" w14:textId="77777777" w:rsidR="00784013" w:rsidRPr="00B94A0E" w:rsidRDefault="00784013" w:rsidP="00784013">
      <w:r w:rsidRPr="00B94A0E">
        <w:t>Standard</w:t>
      </w:r>
    </w:p>
    <w:p w14:paraId="025125E0" w14:textId="77777777" w:rsidR="00784013" w:rsidRPr="00454806" w:rsidRDefault="00784013" w:rsidP="00784013">
      <w:pPr>
        <w:pStyle w:val="berschrift1"/>
      </w:pPr>
      <w:bookmarkStart w:id="41" w:name="_Toc52289739"/>
      <w:bookmarkStart w:id="42" w:name="_Toc70579879"/>
      <w:bookmarkStart w:id="43" w:name="_Toc74140392"/>
      <w:bookmarkStart w:id="44" w:name="_Toc74140404"/>
      <w:bookmarkStart w:id="45" w:name="_Toc98757364"/>
      <w:r w:rsidRPr="00454806">
        <w:t>Tabellen</w:t>
      </w:r>
      <w:bookmarkEnd w:id="41"/>
      <w:bookmarkEnd w:id="42"/>
      <w:bookmarkEnd w:id="43"/>
      <w:bookmarkEnd w:id="44"/>
      <w:bookmarkEnd w:id="45"/>
    </w:p>
    <w:p w14:paraId="7E26B672" w14:textId="67B8A931" w:rsidR="00784013" w:rsidRDefault="00784013" w:rsidP="00784013">
      <w:pPr>
        <w:pStyle w:val="Beschriftung"/>
      </w:pPr>
      <w:r w:rsidRPr="00454806">
        <w:t xml:space="preserve">Tabelle </w:t>
      </w:r>
      <w:r w:rsidRPr="00454806">
        <w:rPr>
          <w:noProof/>
        </w:rPr>
        <w:fldChar w:fldCharType="begin"/>
      </w:r>
      <w:r w:rsidRPr="00454806">
        <w:rPr>
          <w:noProof/>
        </w:rPr>
        <w:instrText xml:space="preserve"> SEQ Tabelle \* ARABIC </w:instrText>
      </w:r>
      <w:r w:rsidRPr="00454806">
        <w:rPr>
          <w:noProof/>
        </w:rPr>
        <w:fldChar w:fldCharType="separate"/>
      </w:r>
      <w:r w:rsidR="00560A57">
        <w:rPr>
          <w:noProof/>
        </w:rPr>
        <w:t>1</w:t>
      </w:r>
      <w:r w:rsidRPr="00454806">
        <w:rPr>
          <w:noProof/>
        </w:rPr>
        <w:fldChar w:fldCharType="end"/>
      </w:r>
      <w:r w:rsidRPr="00454806">
        <w:t xml:space="preserve">: Beispiel für eine </w:t>
      </w:r>
      <w:r w:rsidRPr="008011CB">
        <w:t>einfache</w:t>
      </w:r>
      <w:r w:rsidRPr="00454806">
        <w:t xml:space="preserve"> Tabelle</w:t>
      </w:r>
      <w:r>
        <w:t xml:space="preserve"> – Vorlage „AGES Tabellenraster“</w:t>
      </w:r>
    </w:p>
    <w:tbl>
      <w:tblPr>
        <w:tblStyle w:val="Tabellenraster"/>
        <w:tblW w:w="9072" w:type="dxa"/>
        <w:tblLook w:val="04A0" w:firstRow="1" w:lastRow="0" w:firstColumn="1" w:lastColumn="0" w:noHBand="0" w:noVBand="1"/>
        <w:tblCaption w:val="Vorlage „AGES Tabellenraster“"/>
      </w:tblPr>
      <w:tblGrid>
        <w:gridCol w:w="2268"/>
        <w:gridCol w:w="2268"/>
        <w:gridCol w:w="2268"/>
        <w:gridCol w:w="2268"/>
      </w:tblGrid>
      <w:tr w:rsidR="00784013" w:rsidRPr="005C69FA" w14:paraId="43ECFD87" w14:textId="77777777" w:rsidTr="004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2E323CD6" w14:textId="77777777" w:rsidR="00784013" w:rsidRPr="005C69FA" w:rsidRDefault="00784013" w:rsidP="00474795">
            <w:pPr>
              <w:pStyle w:val="HeaderKopfzeile"/>
            </w:pPr>
            <w:r w:rsidRPr="005C69FA">
              <w:t xml:space="preserve">Header ↓ </w:t>
            </w:r>
            <w:r>
              <w:t>Kopfzeile</w:t>
            </w:r>
          </w:p>
        </w:tc>
        <w:tc>
          <w:tcPr>
            <w:tcW w:w="2268" w:type="dxa"/>
          </w:tcPr>
          <w:p w14:paraId="5854AD3D" w14:textId="77777777" w:rsidR="00784013" w:rsidRPr="005C69FA" w:rsidRDefault="00784013" w:rsidP="00474795">
            <w:pPr>
              <w:pStyle w:val="HeaderKopfzeile"/>
            </w:pPr>
            <w:r w:rsidRPr="005C69FA">
              <w:t xml:space="preserve">Header ↓ </w:t>
            </w:r>
            <w:r>
              <w:t>Kopfzeile</w:t>
            </w:r>
          </w:p>
        </w:tc>
        <w:tc>
          <w:tcPr>
            <w:tcW w:w="2268" w:type="dxa"/>
          </w:tcPr>
          <w:p w14:paraId="4386F2A6" w14:textId="77777777" w:rsidR="00784013" w:rsidRPr="005C69FA" w:rsidRDefault="00784013" w:rsidP="00474795">
            <w:pPr>
              <w:pStyle w:val="HeaderKopfzeile"/>
            </w:pPr>
            <w:r w:rsidRPr="005C69FA">
              <w:t xml:space="preserve">Header ↓ </w:t>
            </w:r>
            <w:r>
              <w:t>Kopfzeile</w:t>
            </w:r>
          </w:p>
        </w:tc>
        <w:tc>
          <w:tcPr>
            <w:tcW w:w="2268" w:type="dxa"/>
          </w:tcPr>
          <w:p w14:paraId="2B179CF4" w14:textId="77777777" w:rsidR="00784013" w:rsidRPr="005C69FA" w:rsidRDefault="00784013" w:rsidP="00474795">
            <w:pPr>
              <w:pStyle w:val="HeaderKopfzeile"/>
            </w:pPr>
            <w:r w:rsidRPr="005C69FA">
              <w:t xml:space="preserve">Header ↓ </w:t>
            </w:r>
            <w:r>
              <w:t>Kopfzeile</w:t>
            </w:r>
          </w:p>
        </w:tc>
      </w:tr>
      <w:tr w:rsidR="00784013" w:rsidRPr="00542A66" w14:paraId="31F3F0E7" w14:textId="77777777" w:rsidTr="00591BDC">
        <w:trPr>
          <w:trHeight w:val="53"/>
        </w:trPr>
        <w:tc>
          <w:tcPr>
            <w:tcW w:w="2268" w:type="dxa"/>
          </w:tcPr>
          <w:p w14:paraId="75C7096B" w14:textId="77777777" w:rsidR="00784013" w:rsidRPr="00542A66" w:rsidRDefault="00784013" w:rsidP="00542A66">
            <w:pPr>
              <w:pStyle w:val="Datenzelle"/>
            </w:pPr>
            <w:r w:rsidRPr="00542A66">
              <w:t>Datenzelle</w:t>
            </w:r>
          </w:p>
        </w:tc>
        <w:tc>
          <w:tcPr>
            <w:tcW w:w="2268" w:type="dxa"/>
          </w:tcPr>
          <w:p w14:paraId="6FC144DB" w14:textId="77777777" w:rsidR="00784013" w:rsidRPr="00542A66" w:rsidRDefault="00784013" w:rsidP="00542A66">
            <w:pPr>
              <w:pStyle w:val="Datenzelle"/>
            </w:pPr>
            <w:r w:rsidRPr="00542A66">
              <w:t>Datenzelle</w:t>
            </w:r>
          </w:p>
        </w:tc>
        <w:tc>
          <w:tcPr>
            <w:tcW w:w="2268" w:type="dxa"/>
          </w:tcPr>
          <w:p w14:paraId="647B707B" w14:textId="77777777" w:rsidR="00784013" w:rsidRPr="00542A66" w:rsidRDefault="00784013" w:rsidP="00542A66">
            <w:pPr>
              <w:pStyle w:val="Datenzelle"/>
            </w:pPr>
          </w:p>
        </w:tc>
        <w:tc>
          <w:tcPr>
            <w:tcW w:w="2268" w:type="dxa"/>
          </w:tcPr>
          <w:p w14:paraId="6E970050" w14:textId="77777777" w:rsidR="00784013" w:rsidRPr="00542A66" w:rsidRDefault="00784013" w:rsidP="00542A66">
            <w:pPr>
              <w:pStyle w:val="Datenzelle"/>
            </w:pPr>
          </w:p>
        </w:tc>
      </w:tr>
      <w:tr w:rsidR="00784013" w:rsidRPr="00542A66" w14:paraId="7258BFE9" w14:textId="77777777" w:rsidTr="00591BDC">
        <w:trPr>
          <w:trHeight w:val="166"/>
        </w:trPr>
        <w:tc>
          <w:tcPr>
            <w:tcW w:w="2268" w:type="dxa"/>
          </w:tcPr>
          <w:p w14:paraId="766DA0DC" w14:textId="77777777" w:rsidR="00784013" w:rsidRPr="00542A66" w:rsidRDefault="00784013" w:rsidP="00542A66">
            <w:pPr>
              <w:pStyle w:val="Datenzelle"/>
            </w:pPr>
          </w:p>
        </w:tc>
        <w:tc>
          <w:tcPr>
            <w:tcW w:w="2268" w:type="dxa"/>
          </w:tcPr>
          <w:p w14:paraId="66C11B0B" w14:textId="77777777" w:rsidR="00784013" w:rsidRPr="00542A66" w:rsidRDefault="00784013" w:rsidP="00542A66">
            <w:pPr>
              <w:pStyle w:val="Datenzelle"/>
            </w:pPr>
          </w:p>
        </w:tc>
        <w:tc>
          <w:tcPr>
            <w:tcW w:w="2268" w:type="dxa"/>
          </w:tcPr>
          <w:p w14:paraId="19377068" w14:textId="77777777" w:rsidR="00784013" w:rsidRPr="00542A66" w:rsidRDefault="00784013" w:rsidP="00542A66">
            <w:pPr>
              <w:pStyle w:val="Datenzelle"/>
            </w:pPr>
          </w:p>
        </w:tc>
        <w:tc>
          <w:tcPr>
            <w:tcW w:w="2268" w:type="dxa"/>
          </w:tcPr>
          <w:p w14:paraId="7EDFFF79" w14:textId="77777777" w:rsidR="00784013" w:rsidRPr="00542A66" w:rsidRDefault="00784013" w:rsidP="00542A66">
            <w:pPr>
              <w:pStyle w:val="Datenzelle"/>
            </w:pPr>
          </w:p>
        </w:tc>
      </w:tr>
      <w:tr w:rsidR="00784013" w:rsidRPr="00542A66" w14:paraId="13297416" w14:textId="77777777" w:rsidTr="00474795">
        <w:tc>
          <w:tcPr>
            <w:tcW w:w="2268" w:type="dxa"/>
          </w:tcPr>
          <w:p w14:paraId="51C750B1" w14:textId="77777777" w:rsidR="00784013" w:rsidRPr="00542A66" w:rsidRDefault="00784013" w:rsidP="00542A66">
            <w:pPr>
              <w:pStyle w:val="Datenzelle"/>
            </w:pPr>
          </w:p>
        </w:tc>
        <w:tc>
          <w:tcPr>
            <w:tcW w:w="2268" w:type="dxa"/>
          </w:tcPr>
          <w:p w14:paraId="666F8AAA" w14:textId="77777777" w:rsidR="00784013" w:rsidRPr="00542A66" w:rsidRDefault="00784013" w:rsidP="00542A66">
            <w:pPr>
              <w:pStyle w:val="Datenzelle"/>
            </w:pPr>
          </w:p>
        </w:tc>
        <w:tc>
          <w:tcPr>
            <w:tcW w:w="2268" w:type="dxa"/>
          </w:tcPr>
          <w:p w14:paraId="602778F8" w14:textId="77777777" w:rsidR="00784013" w:rsidRPr="00542A66" w:rsidRDefault="00784013" w:rsidP="00542A66">
            <w:pPr>
              <w:pStyle w:val="Datenzelle"/>
            </w:pPr>
          </w:p>
        </w:tc>
        <w:tc>
          <w:tcPr>
            <w:tcW w:w="2268" w:type="dxa"/>
          </w:tcPr>
          <w:p w14:paraId="65589A6F" w14:textId="77777777" w:rsidR="00784013" w:rsidRPr="00542A66" w:rsidRDefault="00784013" w:rsidP="00542A66">
            <w:pPr>
              <w:pStyle w:val="Datenzelle"/>
            </w:pPr>
          </w:p>
        </w:tc>
      </w:tr>
      <w:tr w:rsidR="00784013" w:rsidRPr="00542A66" w14:paraId="69B8867F" w14:textId="77777777" w:rsidTr="00474795">
        <w:tc>
          <w:tcPr>
            <w:tcW w:w="2268" w:type="dxa"/>
          </w:tcPr>
          <w:p w14:paraId="385728B7" w14:textId="77777777" w:rsidR="00784013" w:rsidRPr="00542A66" w:rsidRDefault="00784013" w:rsidP="00542A66">
            <w:pPr>
              <w:pStyle w:val="Datenzelle"/>
            </w:pPr>
          </w:p>
        </w:tc>
        <w:tc>
          <w:tcPr>
            <w:tcW w:w="2268" w:type="dxa"/>
          </w:tcPr>
          <w:p w14:paraId="02C1BB38" w14:textId="77777777" w:rsidR="00784013" w:rsidRPr="00542A66" w:rsidRDefault="00784013" w:rsidP="00542A66">
            <w:pPr>
              <w:pStyle w:val="Datenzelle"/>
            </w:pPr>
          </w:p>
        </w:tc>
        <w:tc>
          <w:tcPr>
            <w:tcW w:w="2268" w:type="dxa"/>
          </w:tcPr>
          <w:p w14:paraId="5D37F270" w14:textId="77777777" w:rsidR="00784013" w:rsidRPr="00542A66" w:rsidRDefault="00784013" w:rsidP="00542A66">
            <w:pPr>
              <w:pStyle w:val="Datenzelle"/>
            </w:pPr>
          </w:p>
        </w:tc>
        <w:tc>
          <w:tcPr>
            <w:tcW w:w="2268" w:type="dxa"/>
          </w:tcPr>
          <w:p w14:paraId="465C9B24" w14:textId="77777777" w:rsidR="00784013" w:rsidRPr="00542A66" w:rsidRDefault="00784013" w:rsidP="00542A66">
            <w:pPr>
              <w:pStyle w:val="Datenzelle"/>
            </w:pPr>
          </w:p>
        </w:tc>
      </w:tr>
    </w:tbl>
    <w:p w14:paraId="670CAED8" w14:textId="77777777" w:rsidR="00784013" w:rsidRDefault="00784013" w:rsidP="00784013"/>
    <w:p w14:paraId="6C9C8635" w14:textId="0C15A6D1" w:rsidR="00784013" w:rsidRDefault="00784013" w:rsidP="00784013">
      <w:pPr>
        <w:pStyle w:val="Beschriftung"/>
      </w:pPr>
      <w:r w:rsidRPr="00454806">
        <w:t xml:space="preserve">Tabelle </w:t>
      </w:r>
      <w:r w:rsidRPr="00454806">
        <w:rPr>
          <w:noProof/>
        </w:rPr>
        <w:fldChar w:fldCharType="begin"/>
      </w:r>
      <w:r w:rsidRPr="00454806">
        <w:rPr>
          <w:noProof/>
        </w:rPr>
        <w:instrText xml:space="preserve"> SEQ Tabelle \* ARABIC </w:instrText>
      </w:r>
      <w:r w:rsidRPr="00454806">
        <w:rPr>
          <w:noProof/>
        </w:rPr>
        <w:fldChar w:fldCharType="separate"/>
      </w:r>
      <w:r w:rsidR="00560A57">
        <w:rPr>
          <w:noProof/>
        </w:rPr>
        <w:t>2</w:t>
      </w:r>
      <w:r w:rsidRPr="00454806">
        <w:rPr>
          <w:noProof/>
        </w:rPr>
        <w:fldChar w:fldCharType="end"/>
      </w:r>
      <w:r w:rsidRPr="00454806">
        <w:t xml:space="preserve">: Beispiel für eine </w:t>
      </w:r>
      <w:r w:rsidRPr="008011CB">
        <w:t>einfache</w:t>
      </w:r>
      <w:r w:rsidRPr="00454806">
        <w:t xml:space="preserve"> Tabelle</w:t>
      </w:r>
      <w:r>
        <w:t xml:space="preserve"> – Vorlage „AGES Tabellenraster 2“</w:t>
      </w:r>
    </w:p>
    <w:tbl>
      <w:tblPr>
        <w:tblStyle w:val="TabellemithellemGitternetz"/>
        <w:tblW w:w="9072" w:type="dxa"/>
        <w:tblLook w:val="04A0" w:firstRow="1" w:lastRow="0" w:firstColumn="1" w:lastColumn="0" w:noHBand="0" w:noVBand="1"/>
        <w:tblCaption w:val="Vorlage „AGES Tabellenraster 2“"/>
      </w:tblPr>
      <w:tblGrid>
        <w:gridCol w:w="2268"/>
        <w:gridCol w:w="2268"/>
        <w:gridCol w:w="2268"/>
        <w:gridCol w:w="2268"/>
      </w:tblGrid>
      <w:tr w:rsidR="00784013" w:rsidRPr="005C69FA" w14:paraId="0E9BC781" w14:textId="77777777" w:rsidTr="004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4BD5951E" w14:textId="77777777" w:rsidR="00784013" w:rsidRPr="005C69FA" w:rsidRDefault="00784013" w:rsidP="00474795">
            <w:pPr>
              <w:pStyle w:val="HeaderKopfzeile"/>
            </w:pPr>
            <w:r w:rsidRPr="005C69FA">
              <w:t xml:space="preserve">Header ↓ </w:t>
            </w:r>
            <w:r>
              <w:t>Kopfzeile</w:t>
            </w:r>
          </w:p>
        </w:tc>
        <w:tc>
          <w:tcPr>
            <w:tcW w:w="2268" w:type="dxa"/>
          </w:tcPr>
          <w:p w14:paraId="5BC66F19" w14:textId="77777777" w:rsidR="00784013" w:rsidRPr="005C69FA" w:rsidRDefault="00784013" w:rsidP="00474795">
            <w:pPr>
              <w:pStyle w:val="HeaderKopfzeile"/>
            </w:pPr>
            <w:r w:rsidRPr="005C69FA">
              <w:t xml:space="preserve">Header ↓ </w:t>
            </w:r>
            <w:r>
              <w:t>Kopfzeile</w:t>
            </w:r>
          </w:p>
        </w:tc>
        <w:tc>
          <w:tcPr>
            <w:tcW w:w="2268" w:type="dxa"/>
          </w:tcPr>
          <w:p w14:paraId="66A0EBB2" w14:textId="77777777" w:rsidR="00784013" w:rsidRPr="005C69FA" w:rsidRDefault="00784013" w:rsidP="00474795">
            <w:pPr>
              <w:pStyle w:val="HeaderKopfzeile"/>
            </w:pPr>
            <w:r w:rsidRPr="005C69FA">
              <w:t xml:space="preserve">Header ↓ </w:t>
            </w:r>
            <w:r>
              <w:t>Kopfzeile</w:t>
            </w:r>
          </w:p>
        </w:tc>
        <w:tc>
          <w:tcPr>
            <w:tcW w:w="2268" w:type="dxa"/>
          </w:tcPr>
          <w:p w14:paraId="467EEECB" w14:textId="77777777" w:rsidR="00784013" w:rsidRPr="005C69FA" w:rsidRDefault="00784013" w:rsidP="00474795">
            <w:pPr>
              <w:pStyle w:val="HeaderKopfzeile"/>
            </w:pPr>
            <w:r w:rsidRPr="005C69FA">
              <w:t xml:space="preserve">Header ↓ </w:t>
            </w:r>
            <w:r>
              <w:t>Kopfzeile</w:t>
            </w:r>
          </w:p>
        </w:tc>
      </w:tr>
      <w:tr w:rsidR="00784013" w14:paraId="4EC25525" w14:textId="77777777" w:rsidTr="00474795">
        <w:tc>
          <w:tcPr>
            <w:tcW w:w="2268" w:type="dxa"/>
          </w:tcPr>
          <w:p w14:paraId="0941469B" w14:textId="77777777" w:rsidR="00784013" w:rsidRPr="005C69FA" w:rsidRDefault="00784013" w:rsidP="00542A66">
            <w:pPr>
              <w:pStyle w:val="Datenzelle"/>
            </w:pPr>
            <w:r w:rsidRPr="00542A66">
              <w:t>Datenzelle</w:t>
            </w:r>
          </w:p>
        </w:tc>
        <w:tc>
          <w:tcPr>
            <w:tcW w:w="2268" w:type="dxa"/>
          </w:tcPr>
          <w:p w14:paraId="283E5844" w14:textId="77777777" w:rsidR="00784013" w:rsidRDefault="00784013" w:rsidP="00542A66">
            <w:pPr>
              <w:pStyle w:val="Datenzelle"/>
            </w:pPr>
            <w:r>
              <w:t>Datenzelle</w:t>
            </w:r>
          </w:p>
        </w:tc>
        <w:tc>
          <w:tcPr>
            <w:tcW w:w="2268" w:type="dxa"/>
          </w:tcPr>
          <w:p w14:paraId="7ACCE5C4" w14:textId="77777777" w:rsidR="00784013" w:rsidRDefault="00784013" w:rsidP="00542A66">
            <w:pPr>
              <w:pStyle w:val="Datenzelle"/>
            </w:pPr>
          </w:p>
        </w:tc>
        <w:tc>
          <w:tcPr>
            <w:tcW w:w="2268" w:type="dxa"/>
          </w:tcPr>
          <w:p w14:paraId="219791D5" w14:textId="77777777" w:rsidR="00784013" w:rsidRDefault="00784013" w:rsidP="00542A66">
            <w:pPr>
              <w:pStyle w:val="Datenzelle"/>
            </w:pPr>
          </w:p>
        </w:tc>
      </w:tr>
      <w:tr w:rsidR="00784013" w14:paraId="32536B27" w14:textId="77777777" w:rsidTr="00474795">
        <w:tc>
          <w:tcPr>
            <w:tcW w:w="2268" w:type="dxa"/>
          </w:tcPr>
          <w:p w14:paraId="10495232" w14:textId="77777777" w:rsidR="00784013" w:rsidRPr="005C69FA" w:rsidRDefault="00784013" w:rsidP="00542A66">
            <w:pPr>
              <w:pStyle w:val="Datenzelle"/>
            </w:pPr>
          </w:p>
        </w:tc>
        <w:tc>
          <w:tcPr>
            <w:tcW w:w="2268" w:type="dxa"/>
          </w:tcPr>
          <w:p w14:paraId="67E31543" w14:textId="77777777" w:rsidR="00784013" w:rsidRDefault="00784013" w:rsidP="00542A66">
            <w:pPr>
              <w:pStyle w:val="Datenzelle"/>
            </w:pPr>
          </w:p>
        </w:tc>
        <w:tc>
          <w:tcPr>
            <w:tcW w:w="2268" w:type="dxa"/>
          </w:tcPr>
          <w:p w14:paraId="0DB3A806" w14:textId="77777777" w:rsidR="00784013" w:rsidRDefault="00784013" w:rsidP="00542A66">
            <w:pPr>
              <w:pStyle w:val="Datenzelle"/>
            </w:pPr>
          </w:p>
        </w:tc>
        <w:tc>
          <w:tcPr>
            <w:tcW w:w="2268" w:type="dxa"/>
          </w:tcPr>
          <w:p w14:paraId="4041AB3F" w14:textId="77777777" w:rsidR="00784013" w:rsidRDefault="00784013" w:rsidP="00542A66">
            <w:pPr>
              <w:pStyle w:val="Datenzelle"/>
            </w:pPr>
          </w:p>
        </w:tc>
      </w:tr>
      <w:tr w:rsidR="00784013" w14:paraId="2C3C656D" w14:textId="77777777" w:rsidTr="00474795">
        <w:tc>
          <w:tcPr>
            <w:tcW w:w="2268" w:type="dxa"/>
          </w:tcPr>
          <w:p w14:paraId="454273C9" w14:textId="77777777" w:rsidR="00784013" w:rsidRPr="005C69FA" w:rsidRDefault="00784013" w:rsidP="00542A66">
            <w:pPr>
              <w:pStyle w:val="Datenzelle"/>
            </w:pPr>
          </w:p>
        </w:tc>
        <w:tc>
          <w:tcPr>
            <w:tcW w:w="2268" w:type="dxa"/>
          </w:tcPr>
          <w:p w14:paraId="2160BDD6" w14:textId="77777777" w:rsidR="00784013" w:rsidRDefault="00784013" w:rsidP="00542A66">
            <w:pPr>
              <w:pStyle w:val="Datenzelle"/>
            </w:pPr>
          </w:p>
        </w:tc>
        <w:tc>
          <w:tcPr>
            <w:tcW w:w="2268" w:type="dxa"/>
          </w:tcPr>
          <w:p w14:paraId="175F9017" w14:textId="77777777" w:rsidR="00784013" w:rsidRDefault="00784013" w:rsidP="00542A66">
            <w:pPr>
              <w:pStyle w:val="Datenzelle"/>
            </w:pPr>
          </w:p>
        </w:tc>
        <w:tc>
          <w:tcPr>
            <w:tcW w:w="2268" w:type="dxa"/>
          </w:tcPr>
          <w:p w14:paraId="4827718F" w14:textId="77777777" w:rsidR="00784013" w:rsidRDefault="00784013" w:rsidP="00542A66">
            <w:pPr>
              <w:pStyle w:val="Datenzelle"/>
            </w:pPr>
          </w:p>
        </w:tc>
      </w:tr>
      <w:tr w:rsidR="00784013" w14:paraId="537A90FC" w14:textId="77777777" w:rsidTr="00474795">
        <w:tc>
          <w:tcPr>
            <w:tcW w:w="2268" w:type="dxa"/>
          </w:tcPr>
          <w:p w14:paraId="240BBE59" w14:textId="77777777" w:rsidR="00784013" w:rsidRPr="005C69FA" w:rsidRDefault="00784013" w:rsidP="00542A66">
            <w:pPr>
              <w:pStyle w:val="Datenzelle"/>
            </w:pPr>
          </w:p>
        </w:tc>
        <w:tc>
          <w:tcPr>
            <w:tcW w:w="2268" w:type="dxa"/>
          </w:tcPr>
          <w:p w14:paraId="71921533" w14:textId="77777777" w:rsidR="00784013" w:rsidRDefault="00784013" w:rsidP="00542A66">
            <w:pPr>
              <w:pStyle w:val="Datenzelle"/>
            </w:pPr>
          </w:p>
        </w:tc>
        <w:tc>
          <w:tcPr>
            <w:tcW w:w="2268" w:type="dxa"/>
          </w:tcPr>
          <w:p w14:paraId="0C444090" w14:textId="77777777" w:rsidR="00784013" w:rsidRDefault="00784013" w:rsidP="00542A66">
            <w:pPr>
              <w:pStyle w:val="Datenzelle"/>
            </w:pPr>
          </w:p>
        </w:tc>
        <w:tc>
          <w:tcPr>
            <w:tcW w:w="2268" w:type="dxa"/>
          </w:tcPr>
          <w:p w14:paraId="316D91AE" w14:textId="77777777" w:rsidR="00784013" w:rsidRDefault="00784013" w:rsidP="00542A66">
            <w:pPr>
              <w:pStyle w:val="Datenzelle"/>
            </w:pPr>
          </w:p>
        </w:tc>
      </w:tr>
    </w:tbl>
    <w:p w14:paraId="2018E60C" w14:textId="77777777" w:rsidR="00784013" w:rsidRDefault="00784013" w:rsidP="00784013">
      <w:pPr>
        <w:spacing w:before="0" w:after="200" w:line="276" w:lineRule="auto"/>
      </w:pPr>
      <w:r>
        <w:br w:type="page"/>
      </w:r>
    </w:p>
    <w:p w14:paraId="763E0D4F" w14:textId="33FDB1CB" w:rsidR="00784013" w:rsidRDefault="00784013" w:rsidP="00784013">
      <w:pPr>
        <w:pStyle w:val="Beschriftung"/>
      </w:pPr>
      <w:r w:rsidRPr="00454806">
        <w:lastRenderedPageBreak/>
        <w:t xml:space="preserve">Tabelle </w:t>
      </w:r>
      <w:r w:rsidRPr="00454806">
        <w:rPr>
          <w:noProof/>
        </w:rPr>
        <w:fldChar w:fldCharType="begin"/>
      </w:r>
      <w:r w:rsidRPr="00454806">
        <w:rPr>
          <w:noProof/>
        </w:rPr>
        <w:instrText xml:space="preserve"> SEQ Tabelle \* ARABIC </w:instrText>
      </w:r>
      <w:r w:rsidRPr="00454806">
        <w:rPr>
          <w:noProof/>
        </w:rPr>
        <w:fldChar w:fldCharType="separate"/>
      </w:r>
      <w:r w:rsidR="00560A57">
        <w:rPr>
          <w:noProof/>
        </w:rPr>
        <w:t>3</w:t>
      </w:r>
      <w:r w:rsidRPr="00454806">
        <w:rPr>
          <w:noProof/>
        </w:rPr>
        <w:fldChar w:fldCharType="end"/>
      </w:r>
      <w:r w:rsidRPr="00454806">
        <w:t xml:space="preserve">: Beispiel für eine </w:t>
      </w:r>
      <w:r w:rsidRPr="008011CB">
        <w:t>einfache</w:t>
      </w:r>
      <w:r w:rsidRPr="00454806">
        <w:t xml:space="preserve"> Tabelle</w:t>
      </w:r>
      <w:r>
        <w:t xml:space="preserve"> – Vorlage „AGES Tabellenraster gebändert“</w:t>
      </w:r>
    </w:p>
    <w:tbl>
      <w:tblPr>
        <w:tblStyle w:val="EinfacheTabelle1"/>
        <w:tblW w:w="9072" w:type="dxa"/>
        <w:tblLook w:val="04A0" w:firstRow="1" w:lastRow="0" w:firstColumn="1" w:lastColumn="0" w:noHBand="0" w:noVBand="1"/>
        <w:tblCaption w:val="Vorlage „AGES Tabellenraster gebändert“"/>
      </w:tblPr>
      <w:tblGrid>
        <w:gridCol w:w="2268"/>
        <w:gridCol w:w="2268"/>
        <w:gridCol w:w="2268"/>
        <w:gridCol w:w="2268"/>
      </w:tblGrid>
      <w:tr w:rsidR="00784013" w:rsidRPr="005C69FA" w14:paraId="2CF227CC" w14:textId="77777777" w:rsidTr="004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5917D52" w14:textId="77777777" w:rsidR="00784013" w:rsidRPr="005C69FA" w:rsidRDefault="00784013" w:rsidP="00474795">
            <w:pPr>
              <w:pStyle w:val="HeaderKopfzeile"/>
            </w:pPr>
            <w:r w:rsidRPr="005C69FA">
              <w:t xml:space="preserve">Header ↓ </w:t>
            </w:r>
            <w:r>
              <w:t>Kopfzeile</w:t>
            </w:r>
          </w:p>
        </w:tc>
        <w:tc>
          <w:tcPr>
            <w:tcW w:w="2268" w:type="dxa"/>
          </w:tcPr>
          <w:p w14:paraId="798182BC" w14:textId="77777777" w:rsidR="00784013" w:rsidRPr="005C69FA" w:rsidRDefault="00784013" w:rsidP="00474795">
            <w:pPr>
              <w:pStyle w:val="HeaderKopfzei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69FA">
              <w:t xml:space="preserve">Header ↓ </w:t>
            </w:r>
            <w:r>
              <w:t>Kopfzeile</w:t>
            </w:r>
          </w:p>
        </w:tc>
        <w:tc>
          <w:tcPr>
            <w:tcW w:w="2268" w:type="dxa"/>
          </w:tcPr>
          <w:p w14:paraId="78815F3A" w14:textId="77777777" w:rsidR="00784013" w:rsidRPr="005C69FA" w:rsidRDefault="00784013" w:rsidP="00474795">
            <w:pPr>
              <w:pStyle w:val="HeaderKopfzei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69FA">
              <w:t xml:space="preserve">Header ↓ </w:t>
            </w:r>
            <w:r>
              <w:t>Kopfzeile</w:t>
            </w:r>
          </w:p>
        </w:tc>
        <w:tc>
          <w:tcPr>
            <w:tcW w:w="2268" w:type="dxa"/>
          </w:tcPr>
          <w:p w14:paraId="162F3ADF" w14:textId="77777777" w:rsidR="00784013" w:rsidRPr="005C69FA" w:rsidRDefault="00784013" w:rsidP="00474795">
            <w:pPr>
              <w:pStyle w:val="HeaderKopfzei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69FA">
              <w:t xml:space="preserve">Header ↓ </w:t>
            </w:r>
            <w:r>
              <w:t>Kopfzeile</w:t>
            </w:r>
          </w:p>
        </w:tc>
      </w:tr>
      <w:tr w:rsidR="00784013" w14:paraId="38CE5395" w14:textId="77777777" w:rsidTr="004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0ED8C15" w14:textId="77777777" w:rsidR="00784013" w:rsidRPr="005C69FA" w:rsidRDefault="00784013" w:rsidP="00542A66">
            <w:pPr>
              <w:pStyle w:val="Datenzelle"/>
            </w:pPr>
            <w:r w:rsidRPr="005C69FA">
              <w:t xml:space="preserve">Header → Spalte 1 </w:t>
            </w:r>
          </w:p>
        </w:tc>
        <w:tc>
          <w:tcPr>
            <w:tcW w:w="2268" w:type="dxa"/>
          </w:tcPr>
          <w:p w14:paraId="1423ECB4" w14:textId="77777777" w:rsidR="00784013" w:rsidRDefault="00784013" w:rsidP="00542A66">
            <w:pPr>
              <w:pStyle w:val="Datenzel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Datenzelle</w:t>
            </w:r>
          </w:p>
        </w:tc>
        <w:tc>
          <w:tcPr>
            <w:tcW w:w="2268" w:type="dxa"/>
          </w:tcPr>
          <w:p w14:paraId="413C7E85" w14:textId="77777777" w:rsidR="00784013" w:rsidRDefault="00784013" w:rsidP="00542A66">
            <w:pPr>
              <w:pStyle w:val="Datenzel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CE98F2" w14:textId="77777777" w:rsidR="00784013" w:rsidRDefault="00784013" w:rsidP="00542A66">
            <w:pPr>
              <w:pStyle w:val="Datenzel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4013" w14:paraId="11F3808C" w14:textId="77777777" w:rsidTr="004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E694289" w14:textId="77777777" w:rsidR="00784013" w:rsidRPr="005C69FA" w:rsidRDefault="00784013" w:rsidP="00542A66">
            <w:pPr>
              <w:pStyle w:val="Datenzelle"/>
            </w:pPr>
            <w:r w:rsidRPr="005C69FA">
              <w:t>Header → Spalte 1</w:t>
            </w:r>
          </w:p>
        </w:tc>
        <w:tc>
          <w:tcPr>
            <w:tcW w:w="2268" w:type="dxa"/>
          </w:tcPr>
          <w:p w14:paraId="072A5F95" w14:textId="77777777" w:rsidR="00784013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FA19A7C" w14:textId="77777777" w:rsidR="00784013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5B0928F" w14:textId="77777777" w:rsidR="00784013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013" w14:paraId="0CDEF201" w14:textId="77777777" w:rsidTr="004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597336E" w14:textId="77777777" w:rsidR="00784013" w:rsidRPr="005C69FA" w:rsidRDefault="00784013" w:rsidP="00542A66">
            <w:pPr>
              <w:pStyle w:val="Datenzelle"/>
            </w:pPr>
            <w:r w:rsidRPr="005C69FA">
              <w:t>Header → Spalte 1</w:t>
            </w:r>
          </w:p>
        </w:tc>
        <w:tc>
          <w:tcPr>
            <w:tcW w:w="2268" w:type="dxa"/>
          </w:tcPr>
          <w:p w14:paraId="549CE21E" w14:textId="77777777" w:rsidR="00784013" w:rsidRDefault="00784013" w:rsidP="00542A66">
            <w:pPr>
              <w:pStyle w:val="Datenzel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9B8CF7" w14:textId="77777777" w:rsidR="00784013" w:rsidRDefault="00784013" w:rsidP="00542A66">
            <w:pPr>
              <w:pStyle w:val="Datenzel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77BA111" w14:textId="77777777" w:rsidR="00784013" w:rsidRDefault="00784013" w:rsidP="00542A66">
            <w:pPr>
              <w:pStyle w:val="Datenzel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4013" w14:paraId="570754FF" w14:textId="77777777" w:rsidTr="004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FF6C842" w14:textId="77777777" w:rsidR="00784013" w:rsidRPr="005C69FA" w:rsidRDefault="00784013" w:rsidP="00542A66">
            <w:pPr>
              <w:pStyle w:val="Datenzelle"/>
            </w:pPr>
            <w:r w:rsidRPr="005C69FA">
              <w:t>Header → Spalte 1</w:t>
            </w:r>
          </w:p>
        </w:tc>
        <w:tc>
          <w:tcPr>
            <w:tcW w:w="2268" w:type="dxa"/>
          </w:tcPr>
          <w:p w14:paraId="196D7926" w14:textId="77777777" w:rsidR="00784013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CD733C" w14:textId="77777777" w:rsidR="00784013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FCA82C3" w14:textId="77777777" w:rsidR="00784013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549287" w14:textId="77777777" w:rsidR="00784013" w:rsidRDefault="00784013" w:rsidP="00784013">
      <w:pPr>
        <w:ind w:left="708" w:hanging="708"/>
      </w:pPr>
    </w:p>
    <w:p w14:paraId="7A86215A" w14:textId="7F5FB5DA" w:rsidR="00784013" w:rsidRDefault="00784013" w:rsidP="00784013">
      <w:pPr>
        <w:pStyle w:val="Beschriftung"/>
      </w:pPr>
      <w:r w:rsidRPr="00454806">
        <w:t xml:space="preserve">Tabelle </w:t>
      </w:r>
      <w:r w:rsidRPr="00454806">
        <w:rPr>
          <w:noProof/>
        </w:rPr>
        <w:fldChar w:fldCharType="begin"/>
      </w:r>
      <w:r w:rsidRPr="00454806">
        <w:rPr>
          <w:noProof/>
        </w:rPr>
        <w:instrText xml:space="preserve"> SEQ Tabelle \* ARABIC </w:instrText>
      </w:r>
      <w:r w:rsidRPr="00454806">
        <w:rPr>
          <w:noProof/>
        </w:rPr>
        <w:fldChar w:fldCharType="separate"/>
      </w:r>
      <w:r w:rsidR="00560A57">
        <w:rPr>
          <w:noProof/>
        </w:rPr>
        <w:t>4</w:t>
      </w:r>
      <w:r w:rsidRPr="00454806">
        <w:rPr>
          <w:noProof/>
        </w:rPr>
        <w:fldChar w:fldCharType="end"/>
      </w:r>
      <w:r w:rsidRPr="00454806">
        <w:t>: Beispiel für eine Tabelle</w:t>
      </w:r>
      <w:r>
        <w:t xml:space="preserve"> – Vorlage „AGES Tabelle“</w:t>
      </w:r>
    </w:p>
    <w:tbl>
      <w:tblPr>
        <w:tblStyle w:val="Gitternetztabelle1hell"/>
        <w:tblW w:w="9072" w:type="dxa"/>
        <w:tblLook w:val="04A0" w:firstRow="1" w:lastRow="0" w:firstColumn="1" w:lastColumn="0" w:noHBand="0" w:noVBand="1"/>
        <w:tblCaption w:val="Vorlage „AGES Tabelle“"/>
      </w:tblPr>
      <w:tblGrid>
        <w:gridCol w:w="2268"/>
        <w:gridCol w:w="2268"/>
        <w:gridCol w:w="2268"/>
        <w:gridCol w:w="2268"/>
      </w:tblGrid>
      <w:tr w:rsidR="00784013" w:rsidRPr="005C69FA" w14:paraId="024B746D" w14:textId="77777777" w:rsidTr="004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6BA7182" w14:textId="77777777" w:rsidR="00784013" w:rsidRPr="005C69FA" w:rsidRDefault="00784013" w:rsidP="00474795">
            <w:pPr>
              <w:pStyle w:val="HeaderKopfzeile"/>
            </w:pPr>
            <w:r w:rsidRPr="005C69FA">
              <w:t xml:space="preserve">Header ↓ </w:t>
            </w:r>
            <w:r>
              <w:t>Kopfzeile</w:t>
            </w:r>
          </w:p>
        </w:tc>
        <w:tc>
          <w:tcPr>
            <w:tcW w:w="2268" w:type="dxa"/>
          </w:tcPr>
          <w:p w14:paraId="39A14CC9" w14:textId="77777777" w:rsidR="00784013" w:rsidRPr="005C69FA" w:rsidRDefault="00784013" w:rsidP="00474795">
            <w:pPr>
              <w:pStyle w:val="HeaderKopfzei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69FA">
              <w:t xml:space="preserve">Header ↓ </w:t>
            </w:r>
            <w:r>
              <w:t>Kopfzeile</w:t>
            </w:r>
          </w:p>
        </w:tc>
        <w:tc>
          <w:tcPr>
            <w:tcW w:w="2268" w:type="dxa"/>
          </w:tcPr>
          <w:p w14:paraId="7C0B9C93" w14:textId="77777777" w:rsidR="00784013" w:rsidRPr="005C69FA" w:rsidRDefault="00784013" w:rsidP="00474795">
            <w:pPr>
              <w:pStyle w:val="HeaderKopfzei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69FA">
              <w:t xml:space="preserve">Header ↓ </w:t>
            </w:r>
            <w:r>
              <w:t>Kopfzeile</w:t>
            </w:r>
          </w:p>
        </w:tc>
        <w:tc>
          <w:tcPr>
            <w:tcW w:w="2268" w:type="dxa"/>
          </w:tcPr>
          <w:p w14:paraId="6482A045" w14:textId="77777777" w:rsidR="00784013" w:rsidRPr="005C69FA" w:rsidRDefault="00784013" w:rsidP="00474795">
            <w:pPr>
              <w:pStyle w:val="HeaderKopfzei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69FA">
              <w:t xml:space="preserve">Header ↓ </w:t>
            </w:r>
            <w:r>
              <w:t>Kopfzeile</w:t>
            </w:r>
          </w:p>
        </w:tc>
      </w:tr>
      <w:tr w:rsidR="00784013" w:rsidRPr="00542A66" w14:paraId="7DF919DE" w14:textId="77777777" w:rsidTr="004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3BE28A8" w14:textId="77777777" w:rsidR="00784013" w:rsidRPr="00542A66" w:rsidRDefault="00784013" w:rsidP="00542A66">
            <w:pPr>
              <w:pStyle w:val="Datenzelle"/>
              <w:rPr>
                <w:sz w:val="22"/>
              </w:rPr>
            </w:pPr>
            <w:r w:rsidRPr="00542A66">
              <w:rPr>
                <w:sz w:val="22"/>
              </w:rPr>
              <w:t>Datenzelle</w:t>
            </w:r>
          </w:p>
        </w:tc>
        <w:tc>
          <w:tcPr>
            <w:tcW w:w="2268" w:type="dxa"/>
          </w:tcPr>
          <w:p w14:paraId="512A6B35" w14:textId="77777777" w:rsidR="00784013" w:rsidRPr="00542A66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42A66">
              <w:rPr>
                <w:sz w:val="22"/>
              </w:rPr>
              <w:t>Datenzelle</w:t>
            </w:r>
          </w:p>
        </w:tc>
        <w:tc>
          <w:tcPr>
            <w:tcW w:w="2268" w:type="dxa"/>
          </w:tcPr>
          <w:p w14:paraId="635FA73E" w14:textId="77777777" w:rsidR="00784013" w:rsidRPr="00542A66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268" w:type="dxa"/>
          </w:tcPr>
          <w:p w14:paraId="679FF14E" w14:textId="77777777" w:rsidR="00784013" w:rsidRPr="00542A66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84013" w:rsidRPr="00542A66" w14:paraId="4C8B7EB4" w14:textId="77777777" w:rsidTr="004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862665D" w14:textId="77777777" w:rsidR="00784013" w:rsidRPr="00542A66" w:rsidRDefault="00784013" w:rsidP="00542A66">
            <w:pPr>
              <w:pStyle w:val="Datenzelle"/>
              <w:rPr>
                <w:sz w:val="22"/>
              </w:rPr>
            </w:pPr>
          </w:p>
        </w:tc>
        <w:tc>
          <w:tcPr>
            <w:tcW w:w="2268" w:type="dxa"/>
          </w:tcPr>
          <w:p w14:paraId="51FDDC6B" w14:textId="77777777" w:rsidR="00784013" w:rsidRPr="00542A66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268" w:type="dxa"/>
          </w:tcPr>
          <w:p w14:paraId="12FDDE86" w14:textId="77777777" w:rsidR="00784013" w:rsidRPr="00542A66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268" w:type="dxa"/>
          </w:tcPr>
          <w:p w14:paraId="304E7281" w14:textId="77777777" w:rsidR="00784013" w:rsidRPr="00542A66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84013" w:rsidRPr="00542A66" w14:paraId="1A7AB2FC" w14:textId="77777777" w:rsidTr="004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E888FF1" w14:textId="77777777" w:rsidR="00784013" w:rsidRPr="00542A66" w:rsidRDefault="00784013" w:rsidP="00542A66">
            <w:pPr>
              <w:pStyle w:val="Datenzelle"/>
              <w:rPr>
                <w:sz w:val="22"/>
              </w:rPr>
            </w:pPr>
          </w:p>
        </w:tc>
        <w:tc>
          <w:tcPr>
            <w:tcW w:w="2268" w:type="dxa"/>
          </w:tcPr>
          <w:p w14:paraId="7806CE24" w14:textId="77777777" w:rsidR="00784013" w:rsidRPr="00542A66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268" w:type="dxa"/>
          </w:tcPr>
          <w:p w14:paraId="381F20C2" w14:textId="77777777" w:rsidR="00784013" w:rsidRPr="00542A66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268" w:type="dxa"/>
          </w:tcPr>
          <w:p w14:paraId="1D3878B0" w14:textId="77777777" w:rsidR="00784013" w:rsidRPr="00542A66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84013" w:rsidRPr="00542A66" w14:paraId="4FBFB778" w14:textId="77777777" w:rsidTr="004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031261D" w14:textId="77777777" w:rsidR="00784013" w:rsidRPr="00542A66" w:rsidRDefault="00784013" w:rsidP="00542A66">
            <w:pPr>
              <w:pStyle w:val="Datenzelle"/>
              <w:rPr>
                <w:sz w:val="22"/>
              </w:rPr>
            </w:pPr>
          </w:p>
        </w:tc>
        <w:tc>
          <w:tcPr>
            <w:tcW w:w="2268" w:type="dxa"/>
          </w:tcPr>
          <w:p w14:paraId="28902C0F" w14:textId="77777777" w:rsidR="00784013" w:rsidRPr="00542A66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268" w:type="dxa"/>
          </w:tcPr>
          <w:p w14:paraId="3DF7094D" w14:textId="77777777" w:rsidR="00784013" w:rsidRPr="00542A66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268" w:type="dxa"/>
          </w:tcPr>
          <w:p w14:paraId="492C9E3F" w14:textId="77777777" w:rsidR="00784013" w:rsidRPr="00542A66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14:paraId="08EE559B" w14:textId="77777777" w:rsidR="00784013" w:rsidRDefault="00784013" w:rsidP="00784013"/>
    <w:p w14:paraId="3A56DB13" w14:textId="6561FC02" w:rsidR="00784013" w:rsidRDefault="00784013" w:rsidP="00784013">
      <w:pPr>
        <w:pStyle w:val="Beschriftung"/>
      </w:pPr>
      <w:r w:rsidRPr="00454806">
        <w:t xml:space="preserve">Tabelle </w:t>
      </w:r>
      <w:r w:rsidRPr="00454806">
        <w:rPr>
          <w:noProof/>
        </w:rPr>
        <w:fldChar w:fldCharType="begin"/>
      </w:r>
      <w:r w:rsidRPr="00454806">
        <w:rPr>
          <w:noProof/>
        </w:rPr>
        <w:instrText xml:space="preserve"> SEQ Tabelle \* ARABIC </w:instrText>
      </w:r>
      <w:r w:rsidRPr="00454806">
        <w:rPr>
          <w:noProof/>
        </w:rPr>
        <w:fldChar w:fldCharType="separate"/>
      </w:r>
      <w:r w:rsidR="00560A57">
        <w:rPr>
          <w:noProof/>
        </w:rPr>
        <w:t>5</w:t>
      </w:r>
      <w:r w:rsidRPr="00454806">
        <w:rPr>
          <w:noProof/>
        </w:rPr>
        <w:fldChar w:fldCharType="end"/>
      </w:r>
      <w:r w:rsidRPr="00454806">
        <w:t>: Beispiel für eine Tabelle</w:t>
      </w:r>
      <w:r>
        <w:t xml:space="preserve"> – Vorlage „AGES Tabelle gebändert“</w:t>
      </w:r>
    </w:p>
    <w:tbl>
      <w:tblPr>
        <w:tblStyle w:val="Gitternetztabelle1hellAkzent1"/>
        <w:tblW w:w="9072" w:type="dxa"/>
        <w:tblLook w:val="04A0" w:firstRow="1" w:lastRow="0" w:firstColumn="1" w:lastColumn="0" w:noHBand="0" w:noVBand="1"/>
        <w:tblCaption w:val="Vorlage „AGES Tabelle gebändert“"/>
      </w:tblPr>
      <w:tblGrid>
        <w:gridCol w:w="2268"/>
        <w:gridCol w:w="2268"/>
        <w:gridCol w:w="2268"/>
        <w:gridCol w:w="2268"/>
      </w:tblGrid>
      <w:tr w:rsidR="00784013" w:rsidRPr="00AE63DD" w14:paraId="16B5DDBF" w14:textId="77777777" w:rsidTr="004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11F317C" w14:textId="77777777" w:rsidR="00784013" w:rsidRPr="00AE63DD" w:rsidRDefault="00784013" w:rsidP="00474795">
            <w:pPr>
              <w:pStyle w:val="HeaderKopfzeile"/>
            </w:pPr>
            <w:r w:rsidRPr="00AE63DD">
              <w:t>Header ↓ Kopfzeile</w:t>
            </w:r>
          </w:p>
        </w:tc>
        <w:tc>
          <w:tcPr>
            <w:tcW w:w="2268" w:type="dxa"/>
          </w:tcPr>
          <w:p w14:paraId="14BA23C3" w14:textId="77777777" w:rsidR="00784013" w:rsidRPr="00AE63DD" w:rsidRDefault="00784013" w:rsidP="00474795">
            <w:pPr>
              <w:pStyle w:val="HeaderKopfzei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63DD">
              <w:t>Header ↓ Kopfzeile</w:t>
            </w:r>
          </w:p>
        </w:tc>
        <w:tc>
          <w:tcPr>
            <w:tcW w:w="2268" w:type="dxa"/>
          </w:tcPr>
          <w:p w14:paraId="43FAAEC8" w14:textId="77777777" w:rsidR="00784013" w:rsidRPr="00AE63DD" w:rsidRDefault="00784013" w:rsidP="00474795">
            <w:pPr>
              <w:pStyle w:val="HeaderKopfzei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63DD">
              <w:t>Header ↓ Kopfzeile</w:t>
            </w:r>
          </w:p>
        </w:tc>
        <w:tc>
          <w:tcPr>
            <w:tcW w:w="2268" w:type="dxa"/>
          </w:tcPr>
          <w:p w14:paraId="030FF851" w14:textId="77777777" w:rsidR="00784013" w:rsidRPr="00AE63DD" w:rsidRDefault="00784013" w:rsidP="00474795">
            <w:pPr>
              <w:pStyle w:val="HeaderKopfzei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63DD">
              <w:t>Header ↓ Kopfzeile</w:t>
            </w:r>
          </w:p>
        </w:tc>
      </w:tr>
      <w:tr w:rsidR="00784013" w14:paraId="38481989" w14:textId="77777777" w:rsidTr="004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A08A335" w14:textId="77777777" w:rsidR="00784013" w:rsidRPr="005C69FA" w:rsidRDefault="00784013" w:rsidP="00542A66">
            <w:pPr>
              <w:pStyle w:val="Datenzelle"/>
            </w:pPr>
            <w:r>
              <w:t>Datenzelle</w:t>
            </w:r>
          </w:p>
        </w:tc>
        <w:tc>
          <w:tcPr>
            <w:tcW w:w="2268" w:type="dxa"/>
          </w:tcPr>
          <w:p w14:paraId="186A094A" w14:textId="77777777" w:rsidR="00784013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Datenzelle</w:t>
            </w:r>
          </w:p>
        </w:tc>
        <w:tc>
          <w:tcPr>
            <w:tcW w:w="2268" w:type="dxa"/>
          </w:tcPr>
          <w:p w14:paraId="36F317FA" w14:textId="77777777" w:rsidR="00784013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6EB9F39" w14:textId="77777777" w:rsidR="00784013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013" w14:paraId="7FAB61FA" w14:textId="77777777" w:rsidTr="004747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1086FB7" w14:textId="77777777" w:rsidR="00784013" w:rsidRPr="005C69FA" w:rsidRDefault="00784013" w:rsidP="00542A66">
            <w:pPr>
              <w:pStyle w:val="Datenzelle"/>
            </w:pPr>
          </w:p>
        </w:tc>
        <w:tc>
          <w:tcPr>
            <w:tcW w:w="2268" w:type="dxa"/>
          </w:tcPr>
          <w:p w14:paraId="7BB29C3D" w14:textId="77777777" w:rsidR="00784013" w:rsidRDefault="00784013" w:rsidP="00542A66">
            <w:pPr>
              <w:pStyle w:val="Datenzel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E20CB6C" w14:textId="77777777" w:rsidR="00784013" w:rsidRDefault="00784013" w:rsidP="00542A66">
            <w:pPr>
              <w:pStyle w:val="Datenzel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B289A12" w14:textId="77777777" w:rsidR="00784013" w:rsidRDefault="00784013" w:rsidP="00542A66">
            <w:pPr>
              <w:pStyle w:val="Datenzel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84013" w14:paraId="490ADD5C" w14:textId="77777777" w:rsidTr="004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CDAB1EC" w14:textId="77777777" w:rsidR="00784013" w:rsidRPr="005C69FA" w:rsidRDefault="00784013" w:rsidP="00542A66">
            <w:pPr>
              <w:pStyle w:val="Datenzelle"/>
            </w:pPr>
          </w:p>
        </w:tc>
        <w:tc>
          <w:tcPr>
            <w:tcW w:w="2268" w:type="dxa"/>
          </w:tcPr>
          <w:p w14:paraId="1CE89F8D" w14:textId="77777777" w:rsidR="00784013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33D9E98" w14:textId="77777777" w:rsidR="00784013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DF9F3CE" w14:textId="77777777" w:rsidR="00784013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013" w14:paraId="3DF00104" w14:textId="77777777" w:rsidTr="004747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0DADCC0" w14:textId="77777777" w:rsidR="00784013" w:rsidRPr="005C69FA" w:rsidRDefault="00784013" w:rsidP="00542A66">
            <w:pPr>
              <w:pStyle w:val="Datenzelle"/>
            </w:pPr>
          </w:p>
        </w:tc>
        <w:tc>
          <w:tcPr>
            <w:tcW w:w="2268" w:type="dxa"/>
          </w:tcPr>
          <w:p w14:paraId="275392C9" w14:textId="77777777" w:rsidR="00784013" w:rsidRDefault="00784013" w:rsidP="00542A66">
            <w:pPr>
              <w:pStyle w:val="Datenzel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C32E51D" w14:textId="77777777" w:rsidR="00784013" w:rsidRDefault="00784013" w:rsidP="00542A66">
            <w:pPr>
              <w:pStyle w:val="Datenzel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78C56EF" w14:textId="77777777" w:rsidR="00784013" w:rsidRDefault="00784013" w:rsidP="00542A66">
            <w:pPr>
              <w:pStyle w:val="Datenzel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3B63C966" w14:textId="77777777" w:rsidR="00784013" w:rsidRDefault="00784013" w:rsidP="00784013"/>
    <w:p w14:paraId="7E322AD0" w14:textId="01326B88" w:rsidR="00784013" w:rsidRDefault="00784013" w:rsidP="00784013">
      <w:pPr>
        <w:pStyle w:val="Beschriftung"/>
      </w:pPr>
      <w:r w:rsidRPr="00454806">
        <w:t xml:space="preserve">Tabelle </w:t>
      </w:r>
      <w:r w:rsidRPr="00454806">
        <w:rPr>
          <w:noProof/>
        </w:rPr>
        <w:fldChar w:fldCharType="begin"/>
      </w:r>
      <w:r w:rsidRPr="00454806">
        <w:rPr>
          <w:noProof/>
        </w:rPr>
        <w:instrText xml:space="preserve"> SEQ Tabelle \* ARABIC </w:instrText>
      </w:r>
      <w:r w:rsidRPr="00454806">
        <w:rPr>
          <w:noProof/>
        </w:rPr>
        <w:fldChar w:fldCharType="separate"/>
      </w:r>
      <w:r w:rsidR="00560A57">
        <w:rPr>
          <w:noProof/>
        </w:rPr>
        <w:t>6</w:t>
      </w:r>
      <w:r w:rsidRPr="00454806">
        <w:rPr>
          <w:noProof/>
        </w:rPr>
        <w:fldChar w:fldCharType="end"/>
      </w:r>
      <w:r w:rsidRPr="00454806">
        <w:t>: Beispiel für eine Tabelle</w:t>
      </w:r>
      <w:r>
        <w:t xml:space="preserve"> – Vorlage „AGES Tabelle 2“</w:t>
      </w:r>
    </w:p>
    <w:tbl>
      <w:tblPr>
        <w:tblStyle w:val="Gitternetztabelle1hellAkzent3"/>
        <w:tblW w:w="9072" w:type="dxa"/>
        <w:tblLook w:val="04A0" w:firstRow="1" w:lastRow="0" w:firstColumn="1" w:lastColumn="0" w:noHBand="0" w:noVBand="1"/>
        <w:tblCaption w:val="Vorlage „AGES Tabelle 2“"/>
      </w:tblPr>
      <w:tblGrid>
        <w:gridCol w:w="2552"/>
        <w:gridCol w:w="2173"/>
        <w:gridCol w:w="2173"/>
        <w:gridCol w:w="2174"/>
      </w:tblGrid>
      <w:tr w:rsidR="00784013" w:rsidRPr="005C69FA" w14:paraId="549D9190" w14:textId="77777777" w:rsidTr="004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5A168D1" w14:textId="77777777" w:rsidR="00784013" w:rsidRPr="005C69FA" w:rsidRDefault="00784013" w:rsidP="00474795">
            <w:pPr>
              <w:pStyle w:val="HeaderKopfzeile"/>
            </w:pPr>
            <w:r w:rsidRPr="005C69FA">
              <w:t xml:space="preserve">Header ↓ </w:t>
            </w:r>
            <w:r>
              <w:t>Kopfzeile</w:t>
            </w:r>
          </w:p>
        </w:tc>
        <w:tc>
          <w:tcPr>
            <w:tcW w:w="2173" w:type="dxa"/>
          </w:tcPr>
          <w:p w14:paraId="7C3F127B" w14:textId="77777777" w:rsidR="00784013" w:rsidRPr="005C69FA" w:rsidRDefault="00784013" w:rsidP="00474795">
            <w:pPr>
              <w:pStyle w:val="HeaderKopfzei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69FA">
              <w:t xml:space="preserve">Header ↓ </w:t>
            </w:r>
            <w:r>
              <w:t>Kopfzeile</w:t>
            </w:r>
          </w:p>
        </w:tc>
        <w:tc>
          <w:tcPr>
            <w:tcW w:w="2173" w:type="dxa"/>
          </w:tcPr>
          <w:p w14:paraId="1AB502DB" w14:textId="77777777" w:rsidR="00784013" w:rsidRPr="005C69FA" w:rsidRDefault="00784013" w:rsidP="00474795">
            <w:pPr>
              <w:pStyle w:val="HeaderKopfzei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69FA">
              <w:t xml:space="preserve">Header ↓ </w:t>
            </w:r>
            <w:r>
              <w:t>Kopfzeile</w:t>
            </w:r>
          </w:p>
        </w:tc>
        <w:tc>
          <w:tcPr>
            <w:tcW w:w="2174" w:type="dxa"/>
          </w:tcPr>
          <w:p w14:paraId="2D3B3CF0" w14:textId="77777777" w:rsidR="00784013" w:rsidRPr="005C69FA" w:rsidRDefault="00784013" w:rsidP="00474795">
            <w:pPr>
              <w:pStyle w:val="HeaderKopfzei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69FA">
              <w:t xml:space="preserve">Header ↓ </w:t>
            </w:r>
            <w:r>
              <w:t>Kopfzeile</w:t>
            </w:r>
          </w:p>
        </w:tc>
      </w:tr>
      <w:tr w:rsidR="00784013" w14:paraId="2F3B7BCD" w14:textId="77777777" w:rsidTr="004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BE61B01" w14:textId="77777777" w:rsidR="00784013" w:rsidRPr="005C69FA" w:rsidRDefault="00784013" w:rsidP="00542A66">
            <w:pPr>
              <w:pStyle w:val="Datenzelle"/>
            </w:pPr>
            <w:r w:rsidRPr="005C69FA">
              <w:t xml:space="preserve">Header → Spalte 1 </w:t>
            </w:r>
          </w:p>
        </w:tc>
        <w:tc>
          <w:tcPr>
            <w:tcW w:w="2173" w:type="dxa"/>
          </w:tcPr>
          <w:p w14:paraId="05A6B91A" w14:textId="77777777" w:rsidR="00784013" w:rsidRPr="00720F48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F48">
              <w:t>Datenzelle</w:t>
            </w:r>
          </w:p>
        </w:tc>
        <w:tc>
          <w:tcPr>
            <w:tcW w:w="2173" w:type="dxa"/>
          </w:tcPr>
          <w:p w14:paraId="6817D5B6" w14:textId="77777777" w:rsidR="00784013" w:rsidRPr="00720F48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4" w:type="dxa"/>
          </w:tcPr>
          <w:p w14:paraId="756E9AF4" w14:textId="77777777" w:rsidR="00784013" w:rsidRPr="00720F48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013" w14:paraId="036EFD4A" w14:textId="77777777" w:rsidTr="004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8093660" w14:textId="77777777" w:rsidR="00784013" w:rsidRPr="005C69FA" w:rsidRDefault="00784013" w:rsidP="00542A66">
            <w:pPr>
              <w:pStyle w:val="Datenzelle"/>
            </w:pPr>
            <w:r w:rsidRPr="005C69FA">
              <w:t>Header → Spalte 1</w:t>
            </w:r>
          </w:p>
        </w:tc>
        <w:tc>
          <w:tcPr>
            <w:tcW w:w="2173" w:type="dxa"/>
          </w:tcPr>
          <w:p w14:paraId="3477BE9E" w14:textId="77777777" w:rsidR="00784013" w:rsidRPr="00720F48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3" w:type="dxa"/>
          </w:tcPr>
          <w:p w14:paraId="70D880A6" w14:textId="77777777" w:rsidR="00784013" w:rsidRPr="00720F48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4" w:type="dxa"/>
          </w:tcPr>
          <w:p w14:paraId="3CCC448F" w14:textId="77777777" w:rsidR="00784013" w:rsidRPr="00720F48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013" w14:paraId="214CA125" w14:textId="77777777" w:rsidTr="004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3F7C378" w14:textId="77777777" w:rsidR="00784013" w:rsidRPr="005C69FA" w:rsidRDefault="00784013" w:rsidP="00542A66">
            <w:pPr>
              <w:pStyle w:val="Datenzelle"/>
            </w:pPr>
            <w:r w:rsidRPr="005C69FA">
              <w:t>Header → Spalte 1</w:t>
            </w:r>
          </w:p>
        </w:tc>
        <w:tc>
          <w:tcPr>
            <w:tcW w:w="2173" w:type="dxa"/>
          </w:tcPr>
          <w:p w14:paraId="6312A649" w14:textId="77777777" w:rsidR="00784013" w:rsidRPr="00720F48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3" w:type="dxa"/>
          </w:tcPr>
          <w:p w14:paraId="5D823A99" w14:textId="77777777" w:rsidR="00784013" w:rsidRPr="00720F48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4" w:type="dxa"/>
          </w:tcPr>
          <w:p w14:paraId="680EF7FD" w14:textId="77777777" w:rsidR="00784013" w:rsidRPr="00720F48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013" w14:paraId="141F22AF" w14:textId="77777777" w:rsidTr="004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3CEC210" w14:textId="77777777" w:rsidR="00784013" w:rsidRPr="005C69FA" w:rsidRDefault="00784013" w:rsidP="00542A66">
            <w:pPr>
              <w:pStyle w:val="Datenzelle"/>
            </w:pPr>
            <w:r w:rsidRPr="005C69FA">
              <w:t>Header → Spalte 1</w:t>
            </w:r>
          </w:p>
        </w:tc>
        <w:tc>
          <w:tcPr>
            <w:tcW w:w="2173" w:type="dxa"/>
          </w:tcPr>
          <w:p w14:paraId="7DF7AD6F" w14:textId="77777777" w:rsidR="00784013" w:rsidRPr="00720F48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3" w:type="dxa"/>
          </w:tcPr>
          <w:p w14:paraId="21C5826C" w14:textId="77777777" w:rsidR="00784013" w:rsidRPr="00720F48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4" w:type="dxa"/>
          </w:tcPr>
          <w:p w14:paraId="31292FE5" w14:textId="77777777" w:rsidR="00784013" w:rsidRPr="00720F48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8259C9" w14:textId="77777777" w:rsidR="00784013" w:rsidRDefault="00784013" w:rsidP="00784013"/>
    <w:p w14:paraId="68BB2F10" w14:textId="3BB6D5EF" w:rsidR="00784013" w:rsidRDefault="00784013" w:rsidP="00784013">
      <w:pPr>
        <w:pStyle w:val="Beschriftung"/>
      </w:pPr>
      <w:r w:rsidRPr="00454806">
        <w:t xml:space="preserve">Tabelle </w:t>
      </w:r>
      <w:r w:rsidRPr="00454806">
        <w:rPr>
          <w:noProof/>
        </w:rPr>
        <w:fldChar w:fldCharType="begin"/>
      </w:r>
      <w:r w:rsidRPr="00454806">
        <w:rPr>
          <w:noProof/>
        </w:rPr>
        <w:instrText xml:space="preserve"> SEQ Tabelle \* ARABIC </w:instrText>
      </w:r>
      <w:r w:rsidRPr="00454806">
        <w:rPr>
          <w:noProof/>
        </w:rPr>
        <w:fldChar w:fldCharType="separate"/>
      </w:r>
      <w:r w:rsidR="00560A57">
        <w:rPr>
          <w:noProof/>
        </w:rPr>
        <w:t>7</w:t>
      </w:r>
      <w:r w:rsidRPr="00454806">
        <w:rPr>
          <w:noProof/>
        </w:rPr>
        <w:fldChar w:fldCharType="end"/>
      </w:r>
      <w:r w:rsidRPr="00454806">
        <w:t>: Beispiel für eine Tabelle</w:t>
      </w:r>
      <w:r>
        <w:t xml:space="preserve"> – Vorlage „AGES Tabelle 2 gebändert“</w:t>
      </w:r>
    </w:p>
    <w:tbl>
      <w:tblPr>
        <w:tblStyle w:val="Gitternetztabelle1hellAkzent4"/>
        <w:tblW w:w="9072" w:type="dxa"/>
        <w:tblLook w:val="04A0" w:firstRow="1" w:lastRow="0" w:firstColumn="1" w:lastColumn="0" w:noHBand="0" w:noVBand="1"/>
        <w:tblCaption w:val="Vorlage „AGES Tabelle 2 gebändert“"/>
      </w:tblPr>
      <w:tblGrid>
        <w:gridCol w:w="2552"/>
        <w:gridCol w:w="1984"/>
        <w:gridCol w:w="2268"/>
        <w:gridCol w:w="2268"/>
      </w:tblGrid>
      <w:tr w:rsidR="00784013" w:rsidRPr="005C69FA" w14:paraId="47D802E9" w14:textId="77777777" w:rsidTr="004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00957BE" w14:textId="77777777" w:rsidR="00784013" w:rsidRPr="005C69FA" w:rsidRDefault="00784013" w:rsidP="00474795">
            <w:pPr>
              <w:pStyle w:val="HeaderKopfzeile"/>
            </w:pPr>
            <w:r w:rsidRPr="005C69FA">
              <w:t xml:space="preserve">Header ↓ </w:t>
            </w:r>
            <w:r>
              <w:t>Kopfzeile</w:t>
            </w:r>
          </w:p>
        </w:tc>
        <w:tc>
          <w:tcPr>
            <w:tcW w:w="1984" w:type="dxa"/>
          </w:tcPr>
          <w:p w14:paraId="3178198C" w14:textId="77777777" w:rsidR="00784013" w:rsidRPr="005C69FA" w:rsidRDefault="00784013" w:rsidP="00474795">
            <w:pPr>
              <w:pStyle w:val="HeaderKopfzei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69FA">
              <w:t xml:space="preserve">Header ↓ </w:t>
            </w:r>
            <w:r>
              <w:t>Kopfzeile</w:t>
            </w:r>
          </w:p>
        </w:tc>
        <w:tc>
          <w:tcPr>
            <w:tcW w:w="2268" w:type="dxa"/>
          </w:tcPr>
          <w:p w14:paraId="6778DDB5" w14:textId="77777777" w:rsidR="00784013" w:rsidRPr="005C69FA" w:rsidRDefault="00784013" w:rsidP="00474795">
            <w:pPr>
              <w:pStyle w:val="HeaderKopfzei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69FA">
              <w:t xml:space="preserve">Header ↓ </w:t>
            </w:r>
            <w:r>
              <w:t>Kopfzeile</w:t>
            </w:r>
          </w:p>
        </w:tc>
        <w:tc>
          <w:tcPr>
            <w:tcW w:w="2268" w:type="dxa"/>
          </w:tcPr>
          <w:p w14:paraId="22DE5E65" w14:textId="77777777" w:rsidR="00784013" w:rsidRPr="005C69FA" w:rsidRDefault="00784013" w:rsidP="00474795">
            <w:pPr>
              <w:pStyle w:val="HeaderKopfzei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69FA">
              <w:t xml:space="preserve">Header ↓ </w:t>
            </w:r>
            <w:r>
              <w:t>Kopfzeile</w:t>
            </w:r>
          </w:p>
        </w:tc>
      </w:tr>
      <w:tr w:rsidR="00784013" w14:paraId="41B34236" w14:textId="77777777" w:rsidTr="004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4F483A7" w14:textId="77777777" w:rsidR="00784013" w:rsidRPr="005C69FA" w:rsidRDefault="00784013" w:rsidP="00474795">
            <w:pPr>
              <w:pStyle w:val="HeaderSpalte1"/>
            </w:pPr>
            <w:r w:rsidRPr="005C69FA">
              <w:t xml:space="preserve">Header → Spalte 1 </w:t>
            </w:r>
          </w:p>
        </w:tc>
        <w:tc>
          <w:tcPr>
            <w:tcW w:w="1984" w:type="dxa"/>
          </w:tcPr>
          <w:p w14:paraId="736B83CB" w14:textId="77777777" w:rsidR="00784013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Datenzelle</w:t>
            </w:r>
          </w:p>
        </w:tc>
        <w:tc>
          <w:tcPr>
            <w:tcW w:w="2268" w:type="dxa"/>
          </w:tcPr>
          <w:p w14:paraId="7EABF2AF" w14:textId="77777777" w:rsidR="00784013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58A322A" w14:textId="77777777" w:rsidR="00784013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013" w14:paraId="55BB973E" w14:textId="77777777" w:rsidTr="004747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4FFDA00" w14:textId="77777777" w:rsidR="00784013" w:rsidRPr="005C69FA" w:rsidRDefault="00784013" w:rsidP="00474795">
            <w:pPr>
              <w:pStyle w:val="HeaderSpalte1"/>
            </w:pPr>
            <w:r w:rsidRPr="005C69FA">
              <w:t>Header → Spalte 1</w:t>
            </w:r>
          </w:p>
        </w:tc>
        <w:tc>
          <w:tcPr>
            <w:tcW w:w="1984" w:type="dxa"/>
          </w:tcPr>
          <w:p w14:paraId="365AF74F" w14:textId="77777777" w:rsidR="00784013" w:rsidRDefault="00784013" w:rsidP="00542A66">
            <w:pPr>
              <w:pStyle w:val="Datenzel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ACE6C36" w14:textId="77777777" w:rsidR="00784013" w:rsidRDefault="00784013" w:rsidP="00542A66">
            <w:pPr>
              <w:pStyle w:val="Datenzel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C1A3DA4" w14:textId="77777777" w:rsidR="00784013" w:rsidRDefault="00784013" w:rsidP="00542A66">
            <w:pPr>
              <w:pStyle w:val="Datenzel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84013" w14:paraId="029BAA0A" w14:textId="77777777" w:rsidTr="004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8A5F720" w14:textId="77777777" w:rsidR="00784013" w:rsidRPr="005C69FA" w:rsidRDefault="00784013" w:rsidP="00474795">
            <w:pPr>
              <w:pStyle w:val="HeaderSpalte1"/>
            </w:pPr>
            <w:r w:rsidRPr="005C69FA">
              <w:t>Header → Spalte 1</w:t>
            </w:r>
          </w:p>
        </w:tc>
        <w:tc>
          <w:tcPr>
            <w:tcW w:w="1984" w:type="dxa"/>
          </w:tcPr>
          <w:p w14:paraId="320632AF" w14:textId="77777777" w:rsidR="00784013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2D335EC" w14:textId="77777777" w:rsidR="00784013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BC86A1C" w14:textId="77777777" w:rsidR="00784013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013" w14:paraId="572A3498" w14:textId="77777777" w:rsidTr="004747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8D6EA78" w14:textId="77777777" w:rsidR="00784013" w:rsidRPr="005C69FA" w:rsidRDefault="00784013" w:rsidP="00474795">
            <w:pPr>
              <w:pStyle w:val="HeaderSpalte1"/>
            </w:pPr>
            <w:r w:rsidRPr="005C69FA">
              <w:t>Header → Spalte 1</w:t>
            </w:r>
          </w:p>
        </w:tc>
        <w:tc>
          <w:tcPr>
            <w:tcW w:w="1984" w:type="dxa"/>
          </w:tcPr>
          <w:p w14:paraId="57EDD736" w14:textId="77777777" w:rsidR="00784013" w:rsidRDefault="00784013" w:rsidP="00542A66">
            <w:pPr>
              <w:pStyle w:val="Datenzel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A660663" w14:textId="77777777" w:rsidR="00784013" w:rsidRDefault="00784013" w:rsidP="00542A66">
            <w:pPr>
              <w:pStyle w:val="Datenzel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0FE0A7" w14:textId="77777777" w:rsidR="00784013" w:rsidRDefault="00784013" w:rsidP="00542A66">
            <w:pPr>
              <w:pStyle w:val="Datenzel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09308177" w14:textId="77777777" w:rsidR="00784013" w:rsidRDefault="00784013" w:rsidP="00784013"/>
    <w:p w14:paraId="24E36855" w14:textId="367112A4" w:rsidR="00784013" w:rsidRDefault="00784013" w:rsidP="00784013">
      <w:pPr>
        <w:pStyle w:val="Beschriftung"/>
      </w:pPr>
      <w:r w:rsidRPr="00454806">
        <w:t xml:space="preserve">Tabelle </w:t>
      </w:r>
      <w:r w:rsidRPr="00454806">
        <w:rPr>
          <w:noProof/>
        </w:rPr>
        <w:fldChar w:fldCharType="begin"/>
      </w:r>
      <w:r w:rsidRPr="00454806">
        <w:rPr>
          <w:noProof/>
        </w:rPr>
        <w:instrText xml:space="preserve"> SEQ Tabelle \* ARABIC </w:instrText>
      </w:r>
      <w:r w:rsidRPr="00454806">
        <w:rPr>
          <w:noProof/>
        </w:rPr>
        <w:fldChar w:fldCharType="separate"/>
      </w:r>
      <w:r w:rsidR="00560A57">
        <w:rPr>
          <w:noProof/>
        </w:rPr>
        <w:t>8</w:t>
      </w:r>
      <w:r w:rsidRPr="00454806">
        <w:rPr>
          <w:noProof/>
        </w:rPr>
        <w:fldChar w:fldCharType="end"/>
      </w:r>
      <w:r w:rsidRPr="00454806">
        <w:t>: Beispiel für eine Tabelle</w:t>
      </w:r>
      <w:r>
        <w:t xml:space="preserve"> – Vorlage „AGES Listentabelle“</w:t>
      </w:r>
    </w:p>
    <w:tbl>
      <w:tblPr>
        <w:tblStyle w:val="Listentabelle1hell"/>
        <w:tblW w:w="9072" w:type="dxa"/>
        <w:tblLook w:val="04A0" w:firstRow="1" w:lastRow="0" w:firstColumn="1" w:lastColumn="0" w:noHBand="0" w:noVBand="1"/>
        <w:tblCaption w:val="Vorlage „AGES Listentabelle“"/>
      </w:tblPr>
      <w:tblGrid>
        <w:gridCol w:w="2552"/>
        <w:gridCol w:w="1984"/>
        <w:gridCol w:w="2268"/>
        <w:gridCol w:w="2268"/>
      </w:tblGrid>
      <w:tr w:rsidR="00784013" w:rsidRPr="005C69FA" w14:paraId="7E932F71" w14:textId="77777777" w:rsidTr="004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3263DE6" w14:textId="77777777" w:rsidR="00784013" w:rsidRPr="005C69FA" w:rsidRDefault="00784013" w:rsidP="00474795">
            <w:pPr>
              <w:pStyle w:val="HeaderKopfzeile"/>
            </w:pPr>
            <w:r w:rsidRPr="005C69FA">
              <w:t xml:space="preserve">Header ↓ </w:t>
            </w:r>
          </w:p>
        </w:tc>
        <w:tc>
          <w:tcPr>
            <w:tcW w:w="1984" w:type="dxa"/>
          </w:tcPr>
          <w:p w14:paraId="2D218329" w14:textId="77777777" w:rsidR="00784013" w:rsidRPr="005C69FA" w:rsidRDefault="00784013" w:rsidP="00474795">
            <w:pPr>
              <w:pStyle w:val="HeaderKopfzei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69FA">
              <w:t xml:space="preserve">Header ↓ </w:t>
            </w:r>
            <w:r>
              <w:t>Kopfzeile</w:t>
            </w:r>
          </w:p>
        </w:tc>
        <w:tc>
          <w:tcPr>
            <w:tcW w:w="2268" w:type="dxa"/>
          </w:tcPr>
          <w:p w14:paraId="79B1973B" w14:textId="77777777" w:rsidR="00784013" w:rsidRPr="005C69FA" w:rsidRDefault="00784013" w:rsidP="00474795">
            <w:pPr>
              <w:pStyle w:val="HeaderKopfzei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69FA">
              <w:t xml:space="preserve">Header ↓ </w:t>
            </w:r>
            <w:r>
              <w:t>Kopfzeile</w:t>
            </w:r>
          </w:p>
        </w:tc>
        <w:tc>
          <w:tcPr>
            <w:tcW w:w="2268" w:type="dxa"/>
          </w:tcPr>
          <w:p w14:paraId="2D039C62" w14:textId="77777777" w:rsidR="00784013" w:rsidRPr="005C69FA" w:rsidRDefault="00784013" w:rsidP="00474795">
            <w:pPr>
              <w:pStyle w:val="HeaderKopfzei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69FA">
              <w:t xml:space="preserve">Header ↓ </w:t>
            </w:r>
            <w:r>
              <w:t>Kopfzeile</w:t>
            </w:r>
          </w:p>
        </w:tc>
      </w:tr>
      <w:tr w:rsidR="00784013" w14:paraId="7F9B8C65" w14:textId="77777777" w:rsidTr="004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F900C11" w14:textId="77777777" w:rsidR="00784013" w:rsidRPr="005C69FA" w:rsidRDefault="00784013" w:rsidP="00542A66">
            <w:pPr>
              <w:pStyle w:val="Datenzelle"/>
            </w:pPr>
            <w:r>
              <w:t>Datenzelle</w:t>
            </w:r>
          </w:p>
        </w:tc>
        <w:tc>
          <w:tcPr>
            <w:tcW w:w="1984" w:type="dxa"/>
          </w:tcPr>
          <w:p w14:paraId="042BD87F" w14:textId="77777777" w:rsidR="00784013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Datenzelle</w:t>
            </w:r>
          </w:p>
        </w:tc>
        <w:tc>
          <w:tcPr>
            <w:tcW w:w="2268" w:type="dxa"/>
          </w:tcPr>
          <w:p w14:paraId="211D3E68" w14:textId="77777777" w:rsidR="00784013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EFCD15" w14:textId="77777777" w:rsidR="00784013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013" w14:paraId="4A8148C8" w14:textId="77777777" w:rsidTr="004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D6602F1" w14:textId="77777777" w:rsidR="00784013" w:rsidRPr="005C69FA" w:rsidRDefault="00784013" w:rsidP="00542A66">
            <w:pPr>
              <w:pStyle w:val="Datenzelle"/>
            </w:pPr>
          </w:p>
        </w:tc>
        <w:tc>
          <w:tcPr>
            <w:tcW w:w="1984" w:type="dxa"/>
          </w:tcPr>
          <w:p w14:paraId="1D8BA1F5" w14:textId="77777777" w:rsidR="00784013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0D0F5A5" w14:textId="77777777" w:rsidR="00784013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B6C72EA" w14:textId="77777777" w:rsidR="00784013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013" w14:paraId="0D94D56E" w14:textId="77777777" w:rsidTr="004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CD20F53" w14:textId="77777777" w:rsidR="00784013" w:rsidRPr="005C69FA" w:rsidRDefault="00784013" w:rsidP="00542A66">
            <w:pPr>
              <w:pStyle w:val="Datenzelle"/>
            </w:pPr>
          </w:p>
        </w:tc>
        <w:tc>
          <w:tcPr>
            <w:tcW w:w="1984" w:type="dxa"/>
          </w:tcPr>
          <w:p w14:paraId="01A2C7DC" w14:textId="77777777" w:rsidR="00784013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D9FB31" w14:textId="77777777" w:rsidR="00784013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1867074" w14:textId="77777777" w:rsidR="00784013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013" w14:paraId="4CE41589" w14:textId="77777777" w:rsidTr="004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1CC94C9" w14:textId="77777777" w:rsidR="00784013" w:rsidRPr="005C69FA" w:rsidRDefault="00784013" w:rsidP="00542A66">
            <w:pPr>
              <w:pStyle w:val="Datenzelle"/>
            </w:pPr>
          </w:p>
        </w:tc>
        <w:tc>
          <w:tcPr>
            <w:tcW w:w="1984" w:type="dxa"/>
          </w:tcPr>
          <w:p w14:paraId="4074A2DC" w14:textId="77777777" w:rsidR="00784013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598A278" w14:textId="77777777" w:rsidR="00784013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9DB98C" w14:textId="77777777" w:rsidR="00784013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1B1544" w14:textId="77777777" w:rsidR="00784013" w:rsidRDefault="00784013" w:rsidP="00784013"/>
    <w:p w14:paraId="5B0BAC24" w14:textId="3B4BBCE9" w:rsidR="00784013" w:rsidRDefault="00784013" w:rsidP="00784013">
      <w:pPr>
        <w:pStyle w:val="Beschriftung"/>
      </w:pPr>
      <w:r w:rsidRPr="00454806">
        <w:t xml:space="preserve">Tabelle </w:t>
      </w:r>
      <w:r w:rsidRPr="00454806">
        <w:rPr>
          <w:noProof/>
        </w:rPr>
        <w:fldChar w:fldCharType="begin"/>
      </w:r>
      <w:r w:rsidRPr="00454806">
        <w:rPr>
          <w:noProof/>
        </w:rPr>
        <w:instrText xml:space="preserve"> SEQ Tabelle \* ARABIC </w:instrText>
      </w:r>
      <w:r w:rsidRPr="00454806">
        <w:rPr>
          <w:noProof/>
        </w:rPr>
        <w:fldChar w:fldCharType="separate"/>
      </w:r>
      <w:r w:rsidR="00560A57">
        <w:rPr>
          <w:noProof/>
        </w:rPr>
        <w:t>9</w:t>
      </w:r>
      <w:r w:rsidRPr="00454806">
        <w:rPr>
          <w:noProof/>
        </w:rPr>
        <w:fldChar w:fldCharType="end"/>
      </w:r>
      <w:r w:rsidRPr="00454806">
        <w:t>: Beispiel für eine Tabelle</w:t>
      </w:r>
      <w:r>
        <w:t xml:space="preserve"> – Vorlage „AGES Listentabelle gebändert“</w:t>
      </w:r>
    </w:p>
    <w:tbl>
      <w:tblPr>
        <w:tblStyle w:val="Listentabelle1hellAkzent1"/>
        <w:tblW w:w="9072" w:type="dxa"/>
        <w:tblLook w:val="04A0" w:firstRow="1" w:lastRow="0" w:firstColumn="1" w:lastColumn="0" w:noHBand="0" w:noVBand="1"/>
        <w:tblCaption w:val="Vorlage „AGES Listentabelle gebändert“"/>
      </w:tblPr>
      <w:tblGrid>
        <w:gridCol w:w="2552"/>
        <w:gridCol w:w="1984"/>
        <w:gridCol w:w="2268"/>
        <w:gridCol w:w="2268"/>
      </w:tblGrid>
      <w:tr w:rsidR="00784013" w:rsidRPr="005C69FA" w14:paraId="5FCFEFF0" w14:textId="77777777" w:rsidTr="004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9D7C422" w14:textId="77777777" w:rsidR="00784013" w:rsidRPr="005C69FA" w:rsidRDefault="00784013" w:rsidP="00474795">
            <w:pPr>
              <w:pStyle w:val="HeaderKopfzeile"/>
            </w:pPr>
            <w:r w:rsidRPr="005C69FA">
              <w:t xml:space="preserve">Header ↓ </w:t>
            </w:r>
            <w:r>
              <w:t>Kopfzeile</w:t>
            </w:r>
          </w:p>
        </w:tc>
        <w:tc>
          <w:tcPr>
            <w:tcW w:w="1984" w:type="dxa"/>
          </w:tcPr>
          <w:p w14:paraId="158C2B24" w14:textId="77777777" w:rsidR="00784013" w:rsidRPr="005C69FA" w:rsidRDefault="00784013" w:rsidP="00474795">
            <w:pPr>
              <w:pStyle w:val="HeaderKopfzei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69FA">
              <w:t xml:space="preserve">Header ↓ </w:t>
            </w:r>
            <w:r>
              <w:t>Kopfzeile</w:t>
            </w:r>
          </w:p>
        </w:tc>
        <w:tc>
          <w:tcPr>
            <w:tcW w:w="2268" w:type="dxa"/>
          </w:tcPr>
          <w:p w14:paraId="3D5FAEF0" w14:textId="77777777" w:rsidR="00784013" w:rsidRPr="005C69FA" w:rsidRDefault="00784013" w:rsidP="00474795">
            <w:pPr>
              <w:pStyle w:val="HeaderKopfzei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69FA">
              <w:t xml:space="preserve">Header ↓ </w:t>
            </w:r>
            <w:r>
              <w:t>Kopfzeile</w:t>
            </w:r>
          </w:p>
        </w:tc>
        <w:tc>
          <w:tcPr>
            <w:tcW w:w="2268" w:type="dxa"/>
          </w:tcPr>
          <w:p w14:paraId="1AC70322" w14:textId="77777777" w:rsidR="00784013" w:rsidRPr="005C69FA" w:rsidRDefault="00784013" w:rsidP="00474795">
            <w:pPr>
              <w:pStyle w:val="HeaderKopfzei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69FA">
              <w:t xml:space="preserve">Header ↓ </w:t>
            </w:r>
            <w:r>
              <w:t>Kopfzeile</w:t>
            </w:r>
          </w:p>
        </w:tc>
      </w:tr>
      <w:tr w:rsidR="00784013" w14:paraId="39645FE6" w14:textId="77777777" w:rsidTr="004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734BA0E" w14:textId="77777777" w:rsidR="00784013" w:rsidRPr="005C69FA" w:rsidRDefault="00784013" w:rsidP="00542A66">
            <w:pPr>
              <w:pStyle w:val="Datenzelle"/>
            </w:pPr>
            <w:r>
              <w:t>Datenzelle</w:t>
            </w:r>
          </w:p>
        </w:tc>
        <w:tc>
          <w:tcPr>
            <w:tcW w:w="1984" w:type="dxa"/>
          </w:tcPr>
          <w:p w14:paraId="4CD28C31" w14:textId="77777777" w:rsidR="00784013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Datenzelle</w:t>
            </w:r>
          </w:p>
        </w:tc>
        <w:tc>
          <w:tcPr>
            <w:tcW w:w="2268" w:type="dxa"/>
          </w:tcPr>
          <w:p w14:paraId="44591D3A" w14:textId="77777777" w:rsidR="00784013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9C3035A" w14:textId="77777777" w:rsidR="00784013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013" w14:paraId="033067DE" w14:textId="77777777" w:rsidTr="004747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ABFC9FA" w14:textId="77777777" w:rsidR="00784013" w:rsidRPr="005C69FA" w:rsidRDefault="00784013" w:rsidP="00542A66">
            <w:pPr>
              <w:pStyle w:val="Datenzelle"/>
            </w:pPr>
          </w:p>
        </w:tc>
        <w:tc>
          <w:tcPr>
            <w:tcW w:w="1984" w:type="dxa"/>
          </w:tcPr>
          <w:p w14:paraId="0AB46A58" w14:textId="77777777" w:rsidR="00784013" w:rsidRDefault="00784013" w:rsidP="00542A66">
            <w:pPr>
              <w:pStyle w:val="Datenzel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60625F" w14:textId="77777777" w:rsidR="00784013" w:rsidRDefault="00784013" w:rsidP="00542A66">
            <w:pPr>
              <w:pStyle w:val="Datenzel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AAABD63" w14:textId="77777777" w:rsidR="00784013" w:rsidRDefault="00784013" w:rsidP="00542A66">
            <w:pPr>
              <w:pStyle w:val="Datenzel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84013" w14:paraId="015B623D" w14:textId="77777777" w:rsidTr="004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30D6E83" w14:textId="77777777" w:rsidR="00784013" w:rsidRPr="005C69FA" w:rsidRDefault="00784013" w:rsidP="00542A66">
            <w:pPr>
              <w:pStyle w:val="Datenzelle"/>
            </w:pPr>
          </w:p>
        </w:tc>
        <w:tc>
          <w:tcPr>
            <w:tcW w:w="1984" w:type="dxa"/>
          </w:tcPr>
          <w:p w14:paraId="655580A4" w14:textId="77777777" w:rsidR="00784013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C34F776" w14:textId="77777777" w:rsidR="00784013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7062237" w14:textId="77777777" w:rsidR="00784013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013" w14:paraId="41773E29" w14:textId="77777777" w:rsidTr="004747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9D471DD" w14:textId="77777777" w:rsidR="00784013" w:rsidRPr="005C69FA" w:rsidRDefault="00784013" w:rsidP="00542A66">
            <w:pPr>
              <w:pStyle w:val="Datenzelle"/>
            </w:pPr>
          </w:p>
        </w:tc>
        <w:tc>
          <w:tcPr>
            <w:tcW w:w="1984" w:type="dxa"/>
          </w:tcPr>
          <w:p w14:paraId="5620EB80" w14:textId="77777777" w:rsidR="00784013" w:rsidRDefault="00784013" w:rsidP="00542A66">
            <w:pPr>
              <w:pStyle w:val="Datenzel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7F76607" w14:textId="77777777" w:rsidR="00784013" w:rsidRDefault="00784013" w:rsidP="00542A66">
            <w:pPr>
              <w:pStyle w:val="Datenzel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11F880" w14:textId="77777777" w:rsidR="00784013" w:rsidRDefault="00784013" w:rsidP="00542A66">
            <w:pPr>
              <w:pStyle w:val="Datenzel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169887E2" w14:textId="77777777" w:rsidR="00784013" w:rsidRDefault="00784013" w:rsidP="00784013"/>
    <w:p w14:paraId="74A1AC89" w14:textId="342EF3B8" w:rsidR="00784013" w:rsidRDefault="00784013" w:rsidP="00784013">
      <w:pPr>
        <w:pStyle w:val="Beschriftung"/>
      </w:pPr>
      <w:r w:rsidRPr="00454806">
        <w:t xml:space="preserve">Tabelle </w:t>
      </w:r>
      <w:r w:rsidRPr="00454806">
        <w:rPr>
          <w:noProof/>
        </w:rPr>
        <w:fldChar w:fldCharType="begin"/>
      </w:r>
      <w:r w:rsidRPr="00454806">
        <w:rPr>
          <w:noProof/>
        </w:rPr>
        <w:instrText xml:space="preserve"> SEQ Tabelle \* ARABIC </w:instrText>
      </w:r>
      <w:r w:rsidRPr="00454806">
        <w:rPr>
          <w:noProof/>
        </w:rPr>
        <w:fldChar w:fldCharType="separate"/>
      </w:r>
      <w:r w:rsidR="00560A57">
        <w:rPr>
          <w:noProof/>
        </w:rPr>
        <w:t>10</w:t>
      </w:r>
      <w:r w:rsidRPr="00454806">
        <w:rPr>
          <w:noProof/>
        </w:rPr>
        <w:fldChar w:fldCharType="end"/>
      </w:r>
      <w:r w:rsidRPr="00454806">
        <w:t>: Beispiel für eine Tabelle</w:t>
      </w:r>
      <w:r>
        <w:t xml:space="preserve"> – Vorlage „AGES Listentabelle 2“</w:t>
      </w:r>
    </w:p>
    <w:tbl>
      <w:tblPr>
        <w:tblStyle w:val="Listentabelle1hellAkzent2"/>
        <w:tblW w:w="9072" w:type="dxa"/>
        <w:tblLook w:val="04A0" w:firstRow="1" w:lastRow="0" w:firstColumn="1" w:lastColumn="0" w:noHBand="0" w:noVBand="1"/>
        <w:tblCaption w:val="Vorlage „AGES Listentabelle 2“"/>
      </w:tblPr>
      <w:tblGrid>
        <w:gridCol w:w="2552"/>
        <w:gridCol w:w="1984"/>
        <w:gridCol w:w="2268"/>
        <w:gridCol w:w="2268"/>
      </w:tblGrid>
      <w:tr w:rsidR="00784013" w:rsidRPr="005C69FA" w14:paraId="3536FF30" w14:textId="77777777" w:rsidTr="004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964EFE3" w14:textId="77777777" w:rsidR="00784013" w:rsidRPr="005C69FA" w:rsidRDefault="00784013" w:rsidP="00474795">
            <w:pPr>
              <w:pStyle w:val="HeaderKopfzeile"/>
            </w:pPr>
            <w:r w:rsidRPr="005C69FA">
              <w:t xml:space="preserve">Header ↓ </w:t>
            </w:r>
            <w:r>
              <w:t>Kopfzeile</w:t>
            </w:r>
          </w:p>
        </w:tc>
        <w:tc>
          <w:tcPr>
            <w:tcW w:w="1984" w:type="dxa"/>
          </w:tcPr>
          <w:p w14:paraId="3053DBDD" w14:textId="77777777" w:rsidR="00784013" w:rsidRPr="005C69FA" w:rsidRDefault="00784013" w:rsidP="00474795">
            <w:pPr>
              <w:pStyle w:val="HeaderKopfzei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69FA">
              <w:t xml:space="preserve">Header ↓ </w:t>
            </w:r>
            <w:r>
              <w:t>Kopfzeile</w:t>
            </w:r>
          </w:p>
        </w:tc>
        <w:tc>
          <w:tcPr>
            <w:tcW w:w="2268" w:type="dxa"/>
          </w:tcPr>
          <w:p w14:paraId="1C2685A1" w14:textId="77777777" w:rsidR="00784013" w:rsidRPr="005C69FA" w:rsidRDefault="00784013" w:rsidP="00474795">
            <w:pPr>
              <w:pStyle w:val="HeaderKopfzei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69FA">
              <w:t xml:space="preserve">Header ↓ </w:t>
            </w:r>
            <w:r>
              <w:t>Kopfzeile</w:t>
            </w:r>
          </w:p>
        </w:tc>
        <w:tc>
          <w:tcPr>
            <w:tcW w:w="2268" w:type="dxa"/>
          </w:tcPr>
          <w:p w14:paraId="0CE12AE3" w14:textId="77777777" w:rsidR="00784013" w:rsidRPr="005C69FA" w:rsidRDefault="00784013" w:rsidP="00474795">
            <w:pPr>
              <w:pStyle w:val="HeaderKopfzei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69FA">
              <w:t xml:space="preserve">Header ↓ </w:t>
            </w:r>
            <w:r>
              <w:t>Kopfzeile</w:t>
            </w:r>
          </w:p>
        </w:tc>
      </w:tr>
      <w:tr w:rsidR="00784013" w14:paraId="5F92A091" w14:textId="77777777" w:rsidTr="004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9E89B2C" w14:textId="77777777" w:rsidR="00784013" w:rsidRPr="005C69FA" w:rsidRDefault="00784013" w:rsidP="00474795">
            <w:pPr>
              <w:pStyle w:val="HeaderSpalte1"/>
            </w:pPr>
            <w:r w:rsidRPr="005C69FA">
              <w:t xml:space="preserve">Header → Spalte 1 </w:t>
            </w:r>
          </w:p>
        </w:tc>
        <w:tc>
          <w:tcPr>
            <w:tcW w:w="1984" w:type="dxa"/>
          </w:tcPr>
          <w:p w14:paraId="0B95AC72" w14:textId="77777777" w:rsidR="00784013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Datenzelle</w:t>
            </w:r>
          </w:p>
        </w:tc>
        <w:tc>
          <w:tcPr>
            <w:tcW w:w="2268" w:type="dxa"/>
          </w:tcPr>
          <w:p w14:paraId="08055381" w14:textId="77777777" w:rsidR="00784013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F613748" w14:textId="77777777" w:rsidR="00784013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013" w14:paraId="4591E81D" w14:textId="77777777" w:rsidTr="004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726CB98" w14:textId="77777777" w:rsidR="00784013" w:rsidRPr="005C69FA" w:rsidRDefault="00784013" w:rsidP="00474795">
            <w:pPr>
              <w:pStyle w:val="HeaderSpalte1"/>
            </w:pPr>
            <w:r w:rsidRPr="005C69FA">
              <w:t>Header → Spalte 1</w:t>
            </w:r>
          </w:p>
        </w:tc>
        <w:tc>
          <w:tcPr>
            <w:tcW w:w="1984" w:type="dxa"/>
          </w:tcPr>
          <w:p w14:paraId="465D55CB" w14:textId="77777777" w:rsidR="00784013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B122D8" w14:textId="77777777" w:rsidR="00784013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79260A1" w14:textId="77777777" w:rsidR="00784013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013" w14:paraId="2AF492CC" w14:textId="77777777" w:rsidTr="004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9828278" w14:textId="77777777" w:rsidR="00784013" w:rsidRPr="005C69FA" w:rsidRDefault="00784013" w:rsidP="00474795">
            <w:pPr>
              <w:pStyle w:val="HeaderSpalte1"/>
            </w:pPr>
            <w:r w:rsidRPr="005C69FA">
              <w:t>Header → Spalte 1</w:t>
            </w:r>
          </w:p>
        </w:tc>
        <w:tc>
          <w:tcPr>
            <w:tcW w:w="1984" w:type="dxa"/>
          </w:tcPr>
          <w:p w14:paraId="6ED3F894" w14:textId="77777777" w:rsidR="00784013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4F42E71" w14:textId="77777777" w:rsidR="00784013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6A67573" w14:textId="77777777" w:rsidR="00784013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013" w14:paraId="516C190D" w14:textId="77777777" w:rsidTr="004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3B063AB" w14:textId="77777777" w:rsidR="00784013" w:rsidRPr="005C69FA" w:rsidRDefault="00784013" w:rsidP="00474795">
            <w:pPr>
              <w:pStyle w:val="HeaderSpalte1"/>
            </w:pPr>
            <w:r w:rsidRPr="005C69FA">
              <w:t>Header → Spalte 1</w:t>
            </w:r>
          </w:p>
        </w:tc>
        <w:tc>
          <w:tcPr>
            <w:tcW w:w="1984" w:type="dxa"/>
          </w:tcPr>
          <w:p w14:paraId="20EC5C82" w14:textId="77777777" w:rsidR="00784013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6A5A259" w14:textId="77777777" w:rsidR="00784013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B51EFDF" w14:textId="77777777" w:rsidR="00784013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09D5CC" w14:textId="77777777" w:rsidR="00784013" w:rsidRDefault="00784013" w:rsidP="00784013"/>
    <w:p w14:paraId="035BD74B" w14:textId="594C1259" w:rsidR="00784013" w:rsidRDefault="00784013" w:rsidP="00784013">
      <w:pPr>
        <w:pStyle w:val="Beschriftung"/>
      </w:pPr>
      <w:r w:rsidRPr="00454806">
        <w:t xml:space="preserve">Tabelle </w:t>
      </w:r>
      <w:r w:rsidRPr="00454806">
        <w:rPr>
          <w:noProof/>
        </w:rPr>
        <w:fldChar w:fldCharType="begin"/>
      </w:r>
      <w:r w:rsidRPr="00454806">
        <w:rPr>
          <w:noProof/>
        </w:rPr>
        <w:instrText xml:space="preserve"> SEQ Tabelle \* ARABIC </w:instrText>
      </w:r>
      <w:r w:rsidRPr="00454806">
        <w:rPr>
          <w:noProof/>
        </w:rPr>
        <w:fldChar w:fldCharType="separate"/>
      </w:r>
      <w:r w:rsidR="00560A57">
        <w:rPr>
          <w:noProof/>
        </w:rPr>
        <w:t>11</w:t>
      </w:r>
      <w:r w:rsidRPr="00454806">
        <w:rPr>
          <w:noProof/>
        </w:rPr>
        <w:fldChar w:fldCharType="end"/>
      </w:r>
      <w:r w:rsidRPr="00454806">
        <w:t>: Beispiel für eine Tabelle</w:t>
      </w:r>
      <w:r>
        <w:t xml:space="preserve"> – Vorlage „AGES Listentabelle 2 gebändert“</w:t>
      </w:r>
    </w:p>
    <w:tbl>
      <w:tblPr>
        <w:tblStyle w:val="Listentabelle1hellAkzent3"/>
        <w:tblW w:w="9072" w:type="dxa"/>
        <w:tblLook w:val="04A0" w:firstRow="1" w:lastRow="0" w:firstColumn="1" w:lastColumn="0" w:noHBand="0" w:noVBand="1"/>
        <w:tblCaption w:val="Vorlage „AGES Listentabelle 2 gebändert“"/>
      </w:tblPr>
      <w:tblGrid>
        <w:gridCol w:w="2552"/>
        <w:gridCol w:w="1984"/>
        <w:gridCol w:w="2268"/>
        <w:gridCol w:w="2268"/>
      </w:tblGrid>
      <w:tr w:rsidR="00784013" w:rsidRPr="005C69FA" w14:paraId="596BA0F3" w14:textId="77777777" w:rsidTr="004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55F0619" w14:textId="77777777" w:rsidR="00784013" w:rsidRPr="005C69FA" w:rsidRDefault="00784013" w:rsidP="00474795">
            <w:pPr>
              <w:pStyle w:val="HeaderKopfzeile"/>
            </w:pPr>
            <w:r w:rsidRPr="005C69FA">
              <w:t xml:space="preserve">Header ↓ </w:t>
            </w:r>
            <w:r>
              <w:t>Kopfzeile</w:t>
            </w:r>
          </w:p>
        </w:tc>
        <w:tc>
          <w:tcPr>
            <w:tcW w:w="1984" w:type="dxa"/>
          </w:tcPr>
          <w:p w14:paraId="5979F394" w14:textId="77777777" w:rsidR="00784013" w:rsidRPr="005C69FA" w:rsidRDefault="00784013" w:rsidP="00474795">
            <w:pPr>
              <w:pStyle w:val="HeaderKopfzei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69FA">
              <w:t xml:space="preserve">Header ↓ </w:t>
            </w:r>
            <w:r>
              <w:t>Kopfzeile</w:t>
            </w:r>
          </w:p>
        </w:tc>
        <w:tc>
          <w:tcPr>
            <w:tcW w:w="2268" w:type="dxa"/>
          </w:tcPr>
          <w:p w14:paraId="36825067" w14:textId="77777777" w:rsidR="00784013" w:rsidRPr="005C69FA" w:rsidRDefault="00784013" w:rsidP="00474795">
            <w:pPr>
              <w:pStyle w:val="HeaderKopfzei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69FA">
              <w:t xml:space="preserve">Header ↓ </w:t>
            </w:r>
            <w:r>
              <w:t>Kopfzeile</w:t>
            </w:r>
          </w:p>
        </w:tc>
        <w:tc>
          <w:tcPr>
            <w:tcW w:w="2268" w:type="dxa"/>
          </w:tcPr>
          <w:p w14:paraId="40535EE0" w14:textId="77777777" w:rsidR="00784013" w:rsidRPr="005C69FA" w:rsidRDefault="00784013" w:rsidP="00474795">
            <w:pPr>
              <w:pStyle w:val="HeaderKopfzei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69FA">
              <w:t xml:space="preserve">Header ↓ </w:t>
            </w:r>
            <w:r>
              <w:t>Kopfzeile</w:t>
            </w:r>
          </w:p>
        </w:tc>
      </w:tr>
      <w:tr w:rsidR="00784013" w14:paraId="32DAAB47" w14:textId="77777777" w:rsidTr="004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10A617F" w14:textId="77777777" w:rsidR="00784013" w:rsidRPr="005C69FA" w:rsidRDefault="00784013" w:rsidP="00474795">
            <w:pPr>
              <w:pStyle w:val="HeaderSpalte1"/>
            </w:pPr>
            <w:r w:rsidRPr="005C69FA">
              <w:t xml:space="preserve">Header → Spalte 1 </w:t>
            </w:r>
          </w:p>
        </w:tc>
        <w:tc>
          <w:tcPr>
            <w:tcW w:w="1984" w:type="dxa"/>
          </w:tcPr>
          <w:p w14:paraId="564B0918" w14:textId="77777777" w:rsidR="00784013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Datenzelle</w:t>
            </w:r>
          </w:p>
        </w:tc>
        <w:tc>
          <w:tcPr>
            <w:tcW w:w="2268" w:type="dxa"/>
          </w:tcPr>
          <w:p w14:paraId="17A8D442" w14:textId="77777777" w:rsidR="00784013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2E3A917" w14:textId="77777777" w:rsidR="00784013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013" w14:paraId="566012AF" w14:textId="77777777" w:rsidTr="004747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9E9870E" w14:textId="77777777" w:rsidR="00784013" w:rsidRPr="005C69FA" w:rsidRDefault="00784013" w:rsidP="00474795">
            <w:pPr>
              <w:pStyle w:val="HeaderSpalte1"/>
            </w:pPr>
            <w:r w:rsidRPr="005C69FA">
              <w:t>Header → Spalte 1</w:t>
            </w:r>
          </w:p>
        </w:tc>
        <w:tc>
          <w:tcPr>
            <w:tcW w:w="1984" w:type="dxa"/>
          </w:tcPr>
          <w:p w14:paraId="5EEEE9C5" w14:textId="77777777" w:rsidR="00784013" w:rsidRDefault="00784013" w:rsidP="00542A66">
            <w:pPr>
              <w:pStyle w:val="Datenzel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E8B0190" w14:textId="77777777" w:rsidR="00784013" w:rsidRDefault="00784013" w:rsidP="00542A66">
            <w:pPr>
              <w:pStyle w:val="Datenzel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C7A05F" w14:textId="77777777" w:rsidR="00784013" w:rsidRDefault="00784013" w:rsidP="00542A66">
            <w:pPr>
              <w:pStyle w:val="Datenzel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84013" w14:paraId="295FF6DC" w14:textId="77777777" w:rsidTr="004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EB9A9ED" w14:textId="77777777" w:rsidR="00784013" w:rsidRPr="005C69FA" w:rsidRDefault="00784013" w:rsidP="00474795">
            <w:pPr>
              <w:pStyle w:val="HeaderSpalte1"/>
            </w:pPr>
            <w:r w:rsidRPr="005C69FA">
              <w:t>Header → Spalte 1</w:t>
            </w:r>
          </w:p>
        </w:tc>
        <w:tc>
          <w:tcPr>
            <w:tcW w:w="1984" w:type="dxa"/>
          </w:tcPr>
          <w:p w14:paraId="73B8C794" w14:textId="77777777" w:rsidR="00784013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2CD7AD8" w14:textId="77777777" w:rsidR="00784013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FEE7088" w14:textId="77777777" w:rsidR="00784013" w:rsidRDefault="00784013" w:rsidP="00542A66">
            <w:pPr>
              <w:pStyle w:val="Datenz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013" w14:paraId="62E93390" w14:textId="77777777" w:rsidTr="004747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18E2DA9" w14:textId="77777777" w:rsidR="00784013" w:rsidRPr="005C69FA" w:rsidRDefault="00784013" w:rsidP="00474795">
            <w:pPr>
              <w:pStyle w:val="HeaderSpalte1"/>
            </w:pPr>
            <w:r w:rsidRPr="005C69FA">
              <w:t>Header → Spalte 1</w:t>
            </w:r>
          </w:p>
        </w:tc>
        <w:tc>
          <w:tcPr>
            <w:tcW w:w="1984" w:type="dxa"/>
          </w:tcPr>
          <w:p w14:paraId="267AA122" w14:textId="77777777" w:rsidR="00784013" w:rsidRDefault="00784013" w:rsidP="00542A66">
            <w:pPr>
              <w:pStyle w:val="Datenzel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846F0A" w14:textId="77777777" w:rsidR="00784013" w:rsidRDefault="00784013" w:rsidP="00542A66">
            <w:pPr>
              <w:pStyle w:val="Datenzel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8A4BCBA" w14:textId="77777777" w:rsidR="00784013" w:rsidRDefault="00784013" w:rsidP="00542A66">
            <w:pPr>
              <w:pStyle w:val="Datenzel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276C0F3A" w14:textId="77777777" w:rsidR="00784013" w:rsidRPr="00454806" w:rsidRDefault="00784013" w:rsidP="00784013">
      <w:pPr>
        <w:pStyle w:val="berschrift1"/>
      </w:pPr>
      <w:bookmarkStart w:id="46" w:name="_Toc52289744"/>
      <w:bookmarkStart w:id="47" w:name="_Toc70579884"/>
      <w:bookmarkStart w:id="48" w:name="_Toc74140393"/>
      <w:bookmarkStart w:id="49" w:name="_Toc74140405"/>
      <w:bookmarkStart w:id="50" w:name="_Toc98757365"/>
      <w:r w:rsidRPr="00454806">
        <w:lastRenderedPageBreak/>
        <w:t>Link</w:t>
      </w:r>
      <w:bookmarkEnd w:id="46"/>
      <w:bookmarkEnd w:id="47"/>
      <w:bookmarkEnd w:id="48"/>
      <w:bookmarkEnd w:id="49"/>
      <w:bookmarkEnd w:id="50"/>
    </w:p>
    <w:p w14:paraId="7790FDD5" w14:textId="77777777" w:rsidR="00784013" w:rsidRDefault="00000000" w:rsidP="00784013">
      <w:hyperlink r:id="rId11" w:history="1">
        <w:r w:rsidR="00784013" w:rsidRPr="00EA3227">
          <w:rPr>
            <w:rStyle w:val="Hyperlink"/>
          </w:rPr>
          <w:t>www.pdfa.</w:t>
        </w:r>
        <w:r w:rsidR="00784013" w:rsidRPr="00645E7E">
          <w:rPr>
            <w:rStyle w:val="Hyperlink"/>
          </w:rPr>
          <w:t>org</w:t>
        </w:r>
      </w:hyperlink>
      <w:r w:rsidR="00784013" w:rsidRPr="00454806">
        <w:t xml:space="preserve"> </w:t>
      </w:r>
    </w:p>
    <w:p w14:paraId="1066C573" w14:textId="77777777" w:rsidR="00784013" w:rsidRPr="00B70050" w:rsidRDefault="00784013" w:rsidP="00784013"/>
    <w:p w14:paraId="51B18400" w14:textId="77777777" w:rsidR="00784013" w:rsidRDefault="00784013" w:rsidP="00784013">
      <w:pPr>
        <w:spacing w:before="0" w:after="200" w:line="276" w:lineRule="auto"/>
      </w:pPr>
    </w:p>
    <w:p w14:paraId="2221C8D2" w14:textId="77777777" w:rsidR="00700230" w:rsidRPr="00700230" w:rsidRDefault="00BD3F2C" w:rsidP="00CC5078">
      <w:r w:rsidRPr="00CF0C72">
        <w:rPr>
          <w:noProof/>
          <w:highlight w:val="magenta"/>
          <w:lang w:eastAsia="de-D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0" wp14:anchorId="48E23B37" wp14:editId="2A067E81">
                <wp:simplePos x="0" y="0"/>
                <wp:positionH relativeFrom="margin">
                  <wp:align>right</wp:align>
                </wp:positionH>
                <wp:positionV relativeFrom="bottomMargin">
                  <wp:posOffset>-2066953</wp:posOffset>
                </wp:positionV>
                <wp:extent cx="5752465" cy="2902281"/>
                <wp:effectExtent l="0" t="0" r="635" b="0"/>
                <wp:wrapNone/>
                <wp:docPr id="12" name="Textfeld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2465" cy="29022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EA9B7" w14:textId="77777777" w:rsidR="00576B65" w:rsidRDefault="00576B65" w:rsidP="00CC5078">
                            <w:pPr>
                              <w:pStyle w:val="Standardkleinrechtsbndig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23B37" id="_x0000_t202" coordsize="21600,21600" o:spt="202" path="m,l,21600r21600,l21600,xe">
                <v:stroke joinstyle="miter"/>
                <v:path gradientshapeok="t" o:connecttype="rect"/>
              </v:shapetype>
              <v:shape id="Textfeld 12" o:spid="_x0000_s1026" type="#_x0000_t202" style="position:absolute;margin-left:401.75pt;margin-top:-162.75pt;width:452.95pt;height:228.55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" o:allowoverlap="f" stroked="f">
                <v:textbox>
                  <w:txbxContent>
                    <w:p w14:paraId="356EA9B7" w14:textId="77777777" w:rsidR="00576B65" w:rsidRDefault="00576B65" w:rsidP="00CC5078">
                      <w:pPr>
                        <w:pStyle w:val="Standardkleinrechtsbndig"/>
                        <w:jc w:val="left"/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700230" w:rsidRPr="00700230" w:rsidSect="007A2BE0">
      <w:headerReference w:type="default" r:id="rId12"/>
      <w:footerReference w:type="default" r:id="rId13"/>
      <w:pgSz w:w="11906" w:h="16838"/>
      <w:pgMar w:top="1417" w:right="1417" w:bottom="1134" w:left="1417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3DE6A" w14:textId="77777777" w:rsidR="00667F2C" w:rsidRDefault="00667F2C" w:rsidP="000077A9">
      <w:pPr>
        <w:spacing w:after="0" w:line="240" w:lineRule="auto"/>
      </w:pPr>
      <w:r>
        <w:separator/>
      </w:r>
    </w:p>
  </w:endnote>
  <w:endnote w:type="continuationSeparator" w:id="0">
    <w:p w14:paraId="30FE571A" w14:textId="77777777" w:rsidR="00667F2C" w:rsidRDefault="00667F2C" w:rsidP="00007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Std 45 Light">
    <w:altName w:val="Malgun Gothic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0000" w:themeColor="text1"/>
      </w:rPr>
      <w:id w:val="-295294433"/>
      <w:docPartObj>
        <w:docPartGallery w:val="Page Numbers (Bottom of Page)"/>
        <w:docPartUnique/>
      </w:docPartObj>
    </w:sdtPr>
    <w:sdtContent>
      <w:p w14:paraId="39A2F56D" w14:textId="77777777" w:rsidR="00576B65" w:rsidRPr="00D0025D" w:rsidRDefault="00576B65" w:rsidP="00A139D1">
        <w:pPr>
          <w:pStyle w:val="Fuzeile"/>
          <w:rPr>
            <w:color w:val="000000" w:themeColor="text1"/>
          </w:rPr>
        </w:pPr>
        <w:r w:rsidRPr="00D0025D">
          <w:rPr>
            <w:color w:val="000000" w:themeColor="text1"/>
          </w:rPr>
          <w:fldChar w:fldCharType="begin"/>
        </w:r>
        <w:r w:rsidRPr="00D0025D">
          <w:rPr>
            <w:color w:val="000000" w:themeColor="text1"/>
          </w:rPr>
          <w:instrText>PAGE   \* MERGEFORMAT</w:instrText>
        </w:r>
        <w:r w:rsidRPr="00D0025D">
          <w:rPr>
            <w:color w:val="000000" w:themeColor="text1"/>
          </w:rPr>
          <w:fldChar w:fldCharType="separate"/>
        </w:r>
        <w:r w:rsidR="00542A66">
          <w:rPr>
            <w:noProof/>
            <w:color w:val="000000" w:themeColor="text1"/>
          </w:rPr>
          <w:t>8</w:t>
        </w:r>
        <w:r w:rsidRPr="00D0025D">
          <w:rPr>
            <w:color w:val="000000" w:themeColor="text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1BD99" w14:textId="77777777" w:rsidR="00667F2C" w:rsidRDefault="00667F2C" w:rsidP="000077A9">
      <w:pPr>
        <w:spacing w:after="0" w:line="240" w:lineRule="auto"/>
      </w:pPr>
      <w:r>
        <w:separator/>
      </w:r>
    </w:p>
  </w:footnote>
  <w:footnote w:type="continuationSeparator" w:id="0">
    <w:p w14:paraId="31F1CEE9" w14:textId="77777777" w:rsidR="00667F2C" w:rsidRDefault="00667F2C" w:rsidP="00007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88783" w14:textId="77777777" w:rsidR="00576B65" w:rsidRDefault="00576B65" w:rsidP="007A2BE0">
    <w:pPr>
      <w:pStyle w:val="Kopfzeile"/>
      <w:jc w:val="right"/>
    </w:pPr>
    <w:r w:rsidRPr="003C7DA6">
      <w:rPr>
        <w:noProof/>
        <w:lang w:eastAsia="de-DE"/>
      </w:rPr>
      <w:drawing>
        <wp:inline distT="0" distB="0" distL="0" distR="0" wp14:anchorId="1343B238" wp14:editId="7AA469D6">
          <wp:extent cx="1133135" cy="495300"/>
          <wp:effectExtent l="0" t="0" r="0" b="0"/>
          <wp:docPr id="138" name="Grafik 1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8" name="Grafik 13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1672" cy="4990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5255C"/>
    <w:multiLevelType w:val="multilevel"/>
    <w:tmpl w:val="93300FFE"/>
    <w:lvl w:ilvl="0">
      <w:start w:val="1"/>
      <w:numFmt w:val="decimal"/>
      <w:pStyle w:val="Aufzhlungnummeriert"/>
      <w:lvlText w:val="%1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lvlText w:val="%1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Text w:val="%1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2951F12"/>
    <w:multiLevelType w:val="hybridMultilevel"/>
    <w:tmpl w:val="3AC87A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97D9B"/>
    <w:multiLevelType w:val="hybridMultilevel"/>
    <w:tmpl w:val="57A278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54931"/>
    <w:multiLevelType w:val="hybridMultilevel"/>
    <w:tmpl w:val="33B2C2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80D2D"/>
    <w:multiLevelType w:val="multilevel"/>
    <w:tmpl w:val="CA0EF7C6"/>
    <w:lvl w:ilvl="0">
      <w:start w:val="1"/>
      <w:numFmt w:val="decimal"/>
      <w:pStyle w:val="Listennummer"/>
      <w:lvlText w:val="%1."/>
      <w:lvlJc w:val="left"/>
      <w:pPr>
        <w:ind w:left="284" w:hanging="284"/>
      </w:pPr>
      <w:rPr>
        <w:rFonts w:hint="default"/>
        <w:color w:val="253356" w:themeColor="accent1" w:themeShade="80"/>
        <w:sz w:val="22"/>
        <w:u w:color="374C80" w:themeColor="accent1" w:themeShade="BF"/>
      </w:rPr>
    </w:lvl>
    <w:lvl w:ilvl="1">
      <w:start w:val="1"/>
      <w:numFmt w:val="lowerLetter"/>
      <w:pStyle w:val="Listennummer2"/>
      <w:lvlText w:val="%2."/>
      <w:lvlJc w:val="left"/>
      <w:pPr>
        <w:ind w:left="568" w:hanging="284"/>
      </w:pPr>
      <w:rPr>
        <w:rFonts w:hint="default"/>
        <w:color w:val="253356" w:themeColor="accent1" w:themeShade="80"/>
        <w:u w:color="374C80" w:themeColor="accent1" w:themeShade="BF"/>
      </w:rPr>
    </w:lvl>
    <w:lvl w:ilvl="2">
      <w:start w:val="1"/>
      <w:numFmt w:val="lowerRoman"/>
      <w:pStyle w:val="Listennummer3"/>
      <w:lvlText w:val="%3."/>
      <w:lvlJc w:val="left"/>
      <w:pPr>
        <w:ind w:left="852" w:hanging="284"/>
      </w:pPr>
      <w:rPr>
        <w:rFonts w:hint="default"/>
        <w:color w:val="253356" w:themeColor="accent1" w:themeShade="80"/>
      </w:rPr>
    </w:lvl>
    <w:lvl w:ilvl="3">
      <w:start w:val="1"/>
      <w:numFmt w:val="decimal"/>
      <w:pStyle w:val="Listennummer4"/>
      <w:lvlText w:val="%4"/>
      <w:lvlJc w:val="left"/>
      <w:pPr>
        <w:ind w:left="1136" w:hanging="284"/>
      </w:pPr>
      <w:rPr>
        <w:rFonts w:hint="default"/>
        <w:color w:val="253356" w:themeColor="accent1" w:themeShade="80"/>
      </w:rPr>
    </w:lvl>
    <w:lvl w:ilvl="4">
      <w:start w:val="1"/>
      <w:numFmt w:val="lowerLetter"/>
      <w:pStyle w:val="Listennummer5"/>
      <w:lvlText w:val="%5"/>
      <w:lvlJc w:val="left"/>
      <w:pPr>
        <w:ind w:left="1420" w:hanging="284"/>
      </w:pPr>
      <w:rPr>
        <w:rFonts w:hint="default"/>
        <w:color w:val="253356" w:themeColor="accent1" w:themeShade="80"/>
      </w:rPr>
    </w:lvl>
    <w:lvl w:ilvl="5">
      <w:start w:val="1"/>
      <w:numFmt w:val="lowerRoman"/>
      <w:pStyle w:val="Listennummer6"/>
      <w:lvlText w:val="%6"/>
      <w:lvlJc w:val="left"/>
      <w:pPr>
        <w:ind w:left="1701" w:hanging="281"/>
      </w:pPr>
      <w:rPr>
        <w:rFonts w:hint="default"/>
        <w:color w:val="253356" w:themeColor="accent1" w:themeShade="80"/>
      </w:rPr>
    </w:lvl>
    <w:lvl w:ilvl="6">
      <w:start w:val="1"/>
      <w:numFmt w:val="decimal"/>
      <w:pStyle w:val="Listennummer7"/>
      <w:lvlText w:val="%7"/>
      <w:lvlJc w:val="left"/>
      <w:pPr>
        <w:ind w:left="1985" w:hanging="284"/>
      </w:pPr>
      <w:rPr>
        <w:rFonts w:hint="default"/>
        <w:color w:val="253356" w:themeColor="accent1" w:themeShade="80"/>
      </w:rPr>
    </w:lvl>
    <w:lvl w:ilvl="7">
      <w:start w:val="1"/>
      <w:numFmt w:val="lowerLetter"/>
      <w:pStyle w:val="Listennummer8"/>
      <w:lvlText w:val="%8"/>
      <w:lvlJc w:val="left"/>
      <w:pPr>
        <w:ind w:left="2268" w:hanging="283"/>
      </w:pPr>
      <w:rPr>
        <w:rFonts w:hint="default"/>
        <w:color w:val="253356" w:themeColor="accent1" w:themeShade="80"/>
      </w:rPr>
    </w:lvl>
    <w:lvl w:ilvl="8">
      <w:start w:val="1"/>
      <w:numFmt w:val="lowerRoman"/>
      <w:pStyle w:val="Listennummer9"/>
      <w:lvlText w:val="%9"/>
      <w:lvlJc w:val="left"/>
      <w:pPr>
        <w:ind w:left="2552" w:hanging="284"/>
      </w:pPr>
      <w:rPr>
        <w:rFonts w:hint="default"/>
        <w:color w:val="253356" w:themeColor="accent1" w:themeShade="80"/>
      </w:rPr>
    </w:lvl>
  </w:abstractNum>
  <w:abstractNum w:abstractNumId="5" w15:restartNumberingAfterBreak="0">
    <w:nsid w:val="6110700D"/>
    <w:multiLevelType w:val="multilevel"/>
    <w:tmpl w:val="997EFA36"/>
    <w:lvl w:ilvl="0">
      <w:start w:val="1"/>
      <w:numFmt w:val="bullet"/>
      <w:pStyle w:val="Liste"/>
      <w:lvlText w:val="■"/>
      <w:lvlJc w:val="left"/>
      <w:pPr>
        <w:ind w:left="284" w:hanging="284"/>
      </w:pPr>
      <w:rPr>
        <w:rFonts w:ascii="Arial" w:hAnsi="Arial" w:hint="default"/>
        <w:color w:val="253356" w:themeColor="accent1" w:themeShade="80"/>
      </w:rPr>
    </w:lvl>
    <w:lvl w:ilvl="1">
      <w:start w:val="1"/>
      <w:numFmt w:val="bullet"/>
      <w:pStyle w:val="Liste2"/>
      <w:lvlText w:val="‒"/>
      <w:lvlJc w:val="left"/>
      <w:pPr>
        <w:ind w:left="568" w:hanging="284"/>
      </w:pPr>
      <w:rPr>
        <w:rFonts w:hint="default"/>
        <w:color w:val="253356" w:themeColor="accent1" w:themeShade="80"/>
      </w:rPr>
    </w:lvl>
    <w:lvl w:ilvl="2">
      <w:start w:val="1"/>
      <w:numFmt w:val="bullet"/>
      <w:pStyle w:val="Liste3"/>
      <w:lvlText w:val="▪"/>
      <w:lvlJc w:val="left"/>
      <w:pPr>
        <w:ind w:left="852" w:hanging="284"/>
      </w:pPr>
      <w:rPr>
        <w:rFonts w:ascii="Arial" w:hAnsi="Arial" w:hint="default"/>
        <w:color w:val="253356" w:themeColor="accent1" w:themeShade="80"/>
      </w:rPr>
    </w:lvl>
    <w:lvl w:ilvl="3">
      <w:start w:val="1"/>
      <w:numFmt w:val="bullet"/>
      <w:pStyle w:val="Liste4"/>
      <w:lvlText w:val="◦"/>
      <w:lvlJc w:val="left"/>
      <w:pPr>
        <w:ind w:left="1136" w:hanging="284"/>
      </w:pPr>
      <w:rPr>
        <w:rFonts w:ascii="Arial" w:hAnsi="Arial" w:hint="default"/>
        <w:color w:val="253356" w:themeColor="accent1" w:themeShade="80"/>
      </w:rPr>
    </w:lvl>
    <w:lvl w:ilvl="4">
      <w:start w:val="1"/>
      <w:numFmt w:val="bullet"/>
      <w:pStyle w:val="Liste5"/>
      <w:lvlText w:val="-"/>
      <w:lvlJc w:val="left"/>
      <w:pPr>
        <w:ind w:left="1420" w:hanging="284"/>
      </w:pPr>
      <w:rPr>
        <w:rFonts w:hint="default"/>
        <w:color w:val="253356" w:themeColor="accent1" w:themeShade="80"/>
      </w:rPr>
    </w:lvl>
    <w:lvl w:ilvl="5">
      <w:start w:val="1"/>
      <w:numFmt w:val="bullet"/>
      <w:pStyle w:val="Liste6"/>
      <w:lvlText w:val="-"/>
      <w:lvlJc w:val="left"/>
      <w:pPr>
        <w:ind w:left="1701" w:hanging="281"/>
      </w:pPr>
      <w:rPr>
        <w:rFonts w:hint="default"/>
        <w:color w:val="253356" w:themeColor="accent1" w:themeShade="80"/>
      </w:rPr>
    </w:lvl>
    <w:lvl w:ilvl="6">
      <w:start w:val="1"/>
      <w:numFmt w:val="bullet"/>
      <w:pStyle w:val="Liste7"/>
      <w:lvlText w:val="-"/>
      <w:lvlJc w:val="left"/>
      <w:pPr>
        <w:ind w:left="1985" w:hanging="284"/>
      </w:pPr>
      <w:rPr>
        <w:rFonts w:hint="default"/>
        <w:color w:val="253356" w:themeColor="accent1" w:themeShade="80"/>
      </w:rPr>
    </w:lvl>
    <w:lvl w:ilvl="7">
      <w:start w:val="1"/>
      <w:numFmt w:val="bullet"/>
      <w:pStyle w:val="Liste8"/>
      <w:lvlText w:val="-"/>
      <w:lvlJc w:val="left"/>
      <w:pPr>
        <w:ind w:left="2268" w:hanging="283"/>
      </w:pPr>
      <w:rPr>
        <w:rFonts w:hint="default"/>
        <w:color w:val="253356" w:themeColor="accent1" w:themeShade="80"/>
      </w:rPr>
    </w:lvl>
    <w:lvl w:ilvl="8">
      <w:start w:val="1"/>
      <w:numFmt w:val="bullet"/>
      <w:pStyle w:val="Liste9"/>
      <w:lvlText w:val="-"/>
      <w:lvlJc w:val="left"/>
      <w:pPr>
        <w:ind w:left="2552" w:hanging="284"/>
      </w:pPr>
      <w:rPr>
        <w:rFonts w:hint="default"/>
        <w:color w:val="253356" w:themeColor="accent1" w:themeShade="80"/>
      </w:rPr>
    </w:lvl>
  </w:abstractNum>
  <w:abstractNum w:abstractNumId="6" w15:restartNumberingAfterBreak="0">
    <w:nsid w:val="6D5A603B"/>
    <w:multiLevelType w:val="multilevel"/>
    <w:tmpl w:val="54885B56"/>
    <w:lvl w:ilvl="0">
      <w:start w:val="1"/>
      <w:numFmt w:val="decimal"/>
      <w:pStyle w:val="1nummeriert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nummeriert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nummeriert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nummeriert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nummeriert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0CF05BB"/>
    <w:multiLevelType w:val="hybridMultilevel"/>
    <w:tmpl w:val="FE56F7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988499">
    <w:abstractNumId w:val="5"/>
  </w:num>
  <w:num w:numId="2" w16cid:durableId="14623283">
    <w:abstractNumId w:val="4"/>
  </w:num>
  <w:num w:numId="3" w16cid:durableId="209852424">
    <w:abstractNumId w:val="6"/>
  </w:num>
  <w:num w:numId="4" w16cid:durableId="433401600">
    <w:abstractNumId w:val="0"/>
  </w:num>
  <w:num w:numId="5" w16cid:durableId="2098284203">
    <w:abstractNumId w:val="3"/>
  </w:num>
  <w:num w:numId="6" w16cid:durableId="1291937601">
    <w:abstractNumId w:val="7"/>
  </w:num>
  <w:num w:numId="7" w16cid:durableId="1517618234">
    <w:abstractNumId w:val="1"/>
  </w:num>
  <w:num w:numId="8" w16cid:durableId="44435250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64" w:dllVersion="6" w:nlCheck="1" w:checkStyle="0"/>
  <w:activeWritingStyle w:appName="MSWord" w:lang="en-GB" w:vendorID="64" w:dllVersion="6" w:nlCheck="1" w:checkStyle="1"/>
  <w:activeWritingStyle w:appName="MSWord" w:lang="it-IT" w:vendorID="64" w:dllVersion="6" w:nlCheck="1" w:checkStyle="0"/>
  <w:activeWritingStyle w:appName="MSWord" w:lang="fr-FR" w:vendorID="64" w:dllVersion="6" w:nlCheck="1" w:checkStyle="0"/>
  <w:activeWritingStyle w:appName="MSWord" w:lang="de-DE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A57"/>
    <w:rsid w:val="000077A9"/>
    <w:rsid w:val="00017690"/>
    <w:rsid w:val="00034F45"/>
    <w:rsid w:val="0003713A"/>
    <w:rsid w:val="00037E77"/>
    <w:rsid w:val="00041ACB"/>
    <w:rsid w:val="000447B4"/>
    <w:rsid w:val="00047A1C"/>
    <w:rsid w:val="00050F04"/>
    <w:rsid w:val="0005272A"/>
    <w:rsid w:val="00053645"/>
    <w:rsid w:val="000544FC"/>
    <w:rsid w:val="00055CED"/>
    <w:rsid w:val="00056429"/>
    <w:rsid w:val="00057A64"/>
    <w:rsid w:val="000610D2"/>
    <w:rsid w:val="000611AC"/>
    <w:rsid w:val="00066D9B"/>
    <w:rsid w:val="000730A0"/>
    <w:rsid w:val="00083E3A"/>
    <w:rsid w:val="000862D8"/>
    <w:rsid w:val="000866B6"/>
    <w:rsid w:val="00087560"/>
    <w:rsid w:val="00090D7D"/>
    <w:rsid w:val="000912A9"/>
    <w:rsid w:val="000A01AB"/>
    <w:rsid w:val="000A38AD"/>
    <w:rsid w:val="000A41A3"/>
    <w:rsid w:val="000A56E5"/>
    <w:rsid w:val="000B143E"/>
    <w:rsid w:val="000C0E8C"/>
    <w:rsid w:val="000C1C3E"/>
    <w:rsid w:val="000C20F0"/>
    <w:rsid w:val="000C6186"/>
    <w:rsid w:val="000D2E65"/>
    <w:rsid w:val="000D3496"/>
    <w:rsid w:val="000D6A90"/>
    <w:rsid w:val="000E1A85"/>
    <w:rsid w:val="000E6C76"/>
    <w:rsid w:val="0010610A"/>
    <w:rsid w:val="001109F9"/>
    <w:rsid w:val="0011377B"/>
    <w:rsid w:val="00123145"/>
    <w:rsid w:val="00123C29"/>
    <w:rsid w:val="00126CA7"/>
    <w:rsid w:val="00127F0B"/>
    <w:rsid w:val="00132033"/>
    <w:rsid w:val="001321A0"/>
    <w:rsid w:val="00141CF2"/>
    <w:rsid w:val="001510DB"/>
    <w:rsid w:val="00172848"/>
    <w:rsid w:val="001743EA"/>
    <w:rsid w:val="00175DD1"/>
    <w:rsid w:val="00192D2D"/>
    <w:rsid w:val="0019389F"/>
    <w:rsid w:val="001939C6"/>
    <w:rsid w:val="001A0325"/>
    <w:rsid w:val="001A0F30"/>
    <w:rsid w:val="001A1DA3"/>
    <w:rsid w:val="001A54AF"/>
    <w:rsid w:val="001B042D"/>
    <w:rsid w:val="001B1D8B"/>
    <w:rsid w:val="001C4E57"/>
    <w:rsid w:val="001C5008"/>
    <w:rsid w:val="001C54BF"/>
    <w:rsid w:val="001C6D87"/>
    <w:rsid w:val="001D3AE4"/>
    <w:rsid w:val="001D4F11"/>
    <w:rsid w:val="001E121D"/>
    <w:rsid w:val="001E1B3C"/>
    <w:rsid w:val="001E5EB4"/>
    <w:rsid w:val="001F72A2"/>
    <w:rsid w:val="00204F50"/>
    <w:rsid w:val="0020525D"/>
    <w:rsid w:val="00206A03"/>
    <w:rsid w:val="00214EF4"/>
    <w:rsid w:val="0023065C"/>
    <w:rsid w:val="002345F4"/>
    <w:rsid w:val="00245CB8"/>
    <w:rsid w:val="00245DF8"/>
    <w:rsid w:val="00246762"/>
    <w:rsid w:val="0025033D"/>
    <w:rsid w:val="00252889"/>
    <w:rsid w:val="0025426A"/>
    <w:rsid w:val="0026022D"/>
    <w:rsid w:val="00260562"/>
    <w:rsid w:val="0026160A"/>
    <w:rsid w:val="002706B2"/>
    <w:rsid w:val="0027167F"/>
    <w:rsid w:val="002765EA"/>
    <w:rsid w:val="00276CA1"/>
    <w:rsid w:val="002806AC"/>
    <w:rsid w:val="002828F2"/>
    <w:rsid w:val="00285345"/>
    <w:rsid w:val="002862B5"/>
    <w:rsid w:val="00291F9A"/>
    <w:rsid w:val="0029224B"/>
    <w:rsid w:val="002A0278"/>
    <w:rsid w:val="002A1347"/>
    <w:rsid w:val="002A7369"/>
    <w:rsid w:val="002B1B94"/>
    <w:rsid w:val="002B36FB"/>
    <w:rsid w:val="002B5D19"/>
    <w:rsid w:val="002C492B"/>
    <w:rsid w:val="002D03D8"/>
    <w:rsid w:val="002D179F"/>
    <w:rsid w:val="002D4227"/>
    <w:rsid w:val="002D5757"/>
    <w:rsid w:val="002E32F3"/>
    <w:rsid w:val="002E4CC6"/>
    <w:rsid w:val="002E4F9A"/>
    <w:rsid w:val="002E61B2"/>
    <w:rsid w:val="002E6A95"/>
    <w:rsid w:val="002E6B52"/>
    <w:rsid w:val="002F3010"/>
    <w:rsid w:val="002F33BE"/>
    <w:rsid w:val="002F3C61"/>
    <w:rsid w:val="002F4A14"/>
    <w:rsid w:val="002F5338"/>
    <w:rsid w:val="0030538C"/>
    <w:rsid w:val="0030539C"/>
    <w:rsid w:val="00307210"/>
    <w:rsid w:val="003146AE"/>
    <w:rsid w:val="00317479"/>
    <w:rsid w:val="0032339D"/>
    <w:rsid w:val="00333144"/>
    <w:rsid w:val="00334ABE"/>
    <w:rsid w:val="00345348"/>
    <w:rsid w:val="00351505"/>
    <w:rsid w:val="003520DA"/>
    <w:rsid w:val="003550E2"/>
    <w:rsid w:val="003569E9"/>
    <w:rsid w:val="00357CA9"/>
    <w:rsid w:val="00360E11"/>
    <w:rsid w:val="00361E4C"/>
    <w:rsid w:val="00370B38"/>
    <w:rsid w:val="00371D4A"/>
    <w:rsid w:val="0038293D"/>
    <w:rsid w:val="00384703"/>
    <w:rsid w:val="003914ED"/>
    <w:rsid w:val="003934B5"/>
    <w:rsid w:val="00393B91"/>
    <w:rsid w:val="00397B56"/>
    <w:rsid w:val="003A598A"/>
    <w:rsid w:val="003A6CC1"/>
    <w:rsid w:val="003B1C1F"/>
    <w:rsid w:val="003B26D6"/>
    <w:rsid w:val="003B46AD"/>
    <w:rsid w:val="003C4B01"/>
    <w:rsid w:val="003C7DA6"/>
    <w:rsid w:val="003D44FE"/>
    <w:rsid w:val="003D45D1"/>
    <w:rsid w:val="003D52B7"/>
    <w:rsid w:val="003D6A4E"/>
    <w:rsid w:val="003D772D"/>
    <w:rsid w:val="003D790A"/>
    <w:rsid w:val="003E054B"/>
    <w:rsid w:val="003E3507"/>
    <w:rsid w:val="003E4153"/>
    <w:rsid w:val="003E4256"/>
    <w:rsid w:val="003E6928"/>
    <w:rsid w:val="003F1B8C"/>
    <w:rsid w:val="0040258D"/>
    <w:rsid w:val="00405E19"/>
    <w:rsid w:val="00410430"/>
    <w:rsid w:val="00413E89"/>
    <w:rsid w:val="00416B91"/>
    <w:rsid w:val="00420FB3"/>
    <w:rsid w:val="004267C4"/>
    <w:rsid w:val="004517BF"/>
    <w:rsid w:val="00451BD2"/>
    <w:rsid w:val="00454806"/>
    <w:rsid w:val="0046425E"/>
    <w:rsid w:val="004651F4"/>
    <w:rsid w:val="00474DA0"/>
    <w:rsid w:val="004753D5"/>
    <w:rsid w:val="0048026C"/>
    <w:rsid w:val="0048504A"/>
    <w:rsid w:val="004856D6"/>
    <w:rsid w:val="004872F1"/>
    <w:rsid w:val="004967E6"/>
    <w:rsid w:val="00497DFD"/>
    <w:rsid w:val="004A1360"/>
    <w:rsid w:val="004C746F"/>
    <w:rsid w:val="004D21D6"/>
    <w:rsid w:val="004D6F70"/>
    <w:rsid w:val="004E1F1B"/>
    <w:rsid w:val="004E3444"/>
    <w:rsid w:val="004E535A"/>
    <w:rsid w:val="004F082E"/>
    <w:rsid w:val="004F42BB"/>
    <w:rsid w:val="004F5451"/>
    <w:rsid w:val="004F588C"/>
    <w:rsid w:val="00500800"/>
    <w:rsid w:val="00502B7C"/>
    <w:rsid w:val="005035EF"/>
    <w:rsid w:val="0051205F"/>
    <w:rsid w:val="00512DA3"/>
    <w:rsid w:val="0051581A"/>
    <w:rsid w:val="005219C5"/>
    <w:rsid w:val="00521ED4"/>
    <w:rsid w:val="00524918"/>
    <w:rsid w:val="005272C1"/>
    <w:rsid w:val="00532FB1"/>
    <w:rsid w:val="005347DA"/>
    <w:rsid w:val="00534D7B"/>
    <w:rsid w:val="005356D3"/>
    <w:rsid w:val="00537083"/>
    <w:rsid w:val="00540776"/>
    <w:rsid w:val="00540825"/>
    <w:rsid w:val="00541725"/>
    <w:rsid w:val="00542A66"/>
    <w:rsid w:val="00546505"/>
    <w:rsid w:val="00560A57"/>
    <w:rsid w:val="00572AC9"/>
    <w:rsid w:val="00576B65"/>
    <w:rsid w:val="00580208"/>
    <w:rsid w:val="00580959"/>
    <w:rsid w:val="005809C2"/>
    <w:rsid w:val="00591BDC"/>
    <w:rsid w:val="00593BFC"/>
    <w:rsid w:val="00594D1A"/>
    <w:rsid w:val="00594E35"/>
    <w:rsid w:val="005958A0"/>
    <w:rsid w:val="005A221E"/>
    <w:rsid w:val="005A3266"/>
    <w:rsid w:val="005A4646"/>
    <w:rsid w:val="005A7D51"/>
    <w:rsid w:val="005B5D00"/>
    <w:rsid w:val="005B7EDD"/>
    <w:rsid w:val="005B7F50"/>
    <w:rsid w:val="005C1E11"/>
    <w:rsid w:val="005C361D"/>
    <w:rsid w:val="005C69FA"/>
    <w:rsid w:val="005D3F42"/>
    <w:rsid w:val="005E4F13"/>
    <w:rsid w:val="005E6146"/>
    <w:rsid w:val="005F26BB"/>
    <w:rsid w:val="00601819"/>
    <w:rsid w:val="00601EFF"/>
    <w:rsid w:val="006044BD"/>
    <w:rsid w:val="006101D5"/>
    <w:rsid w:val="00611F99"/>
    <w:rsid w:val="0061326E"/>
    <w:rsid w:val="00615AC4"/>
    <w:rsid w:val="00615E2D"/>
    <w:rsid w:val="00627A36"/>
    <w:rsid w:val="006301D9"/>
    <w:rsid w:val="00633C0A"/>
    <w:rsid w:val="00634BCC"/>
    <w:rsid w:val="006357ED"/>
    <w:rsid w:val="00645E7E"/>
    <w:rsid w:val="00647229"/>
    <w:rsid w:val="00654CBF"/>
    <w:rsid w:val="006557AC"/>
    <w:rsid w:val="00657982"/>
    <w:rsid w:val="0066238F"/>
    <w:rsid w:val="00666789"/>
    <w:rsid w:val="00667F2C"/>
    <w:rsid w:val="006746E3"/>
    <w:rsid w:val="006757DA"/>
    <w:rsid w:val="006800AA"/>
    <w:rsid w:val="00680BD3"/>
    <w:rsid w:val="0068383C"/>
    <w:rsid w:val="006841C4"/>
    <w:rsid w:val="006963AF"/>
    <w:rsid w:val="006A027B"/>
    <w:rsid w:val="006A153C"/>
    <w:rsid w:val="006B1096"/>
    <w:rsid w:val="006B113F"/>
    <w:rsid w:val="006B2C78"/>
    <w:rsid w:val="006B4422"/>
    <w:rsid w:val="006B65D0"/>
    <w:rsid w:val="006B708D"/>
    <w:rsid w:val="006C03FD"/>
    <w:rsid w:val="006C68A1"/>
    <w:rsid w:val="006D2EC9"/>
    <w:rsid w:val="006D3F42"/>
    <w:rsid w:val="006D5178"/>
    <w:rsid w:val="006E1298"/>
    <w:rsid w:val="006E52A2"/>
    <w:rsid w:val="006F74B2"/>
    <w:rsid w:val="00700230"/>
    <w:rsid w:val="007054D3"/>
    <w:rsid w:val="007054EB"/>
    <w:rsid w:val="007119D7"/>
    <w:rsid w:val="00720F48"/>
    <w:rsid w:val="00721908"/>
    <w:rsid w:val="0072232F"/>
    <w:rsid w:val="00725636"/>
    <w:rsid w:val="00726402"/>
    <w:rsid w:val="007374CF"/>
    <w:rsid w:val="00740991"/>
    <w:rsid w:val="00743935"/>
    <w:rsid w:val="00744002"/>
    <w:rsid w:val="00744910"/>
    <w:rsid w:val="00744F9F"/>
    <w:rsid w:val="00750B67"/>
    <w:rsid w:val="00756413"/>
    <w:rsid w:val="0075715B"/>
    <w:rsid w:val="007717EE"/>
    <w:rsid w:val="00784013"/>
    <w:rsid w:val="00787F92"/>
    <w:rsid w:val="00793B15"/>
    <w:rsid w:val="00795470"/>
    <w:rsid w:val="00795ED2"/>
    <w:rsid w:val="007A2BE0"/>
    <w:rsid w:val="007A405F"/>
    <w:rsid w:val="007B16BA"/>
    <w:rsid w:val="007B46C0"/>
    <w:rsid w:val="007B5067"/>
    <w:rsid w:val="007C0AF7"/>
    <w:rsid w:val="007C2FFC"/>
    <w:rsid w:val="007C5958"/>
    <w:rsid w:val="007D1D03"/>
    <w:rsid w:val="007D3C1A"/>
    <w:rsid w:val="007E3407"/>
    <w:rsid w:val="007F2C68"/>
    <w:rsid w:val="008011CB"/>
    <w:rsid w:val="00803EE1"/>
    <w:rsid w:val="00806C7B"/>
    <w:rsid w:val="008103CE"/>
    <w:rsid w:val="0081194D"/>
    <w:rsid w:val="00815C1F"/>
    <w:rsid w:val="008235C8"/>
    <w:rsid w:val="008247B1"/>
    <w:rsid w:val="00826F38"/>
    <w:rsid w:val="008328C1"/>
    <w:rsid w:val="00836FDA"/>
    <w:rsid w:val="00850522"/>
    <w:rsid w:val="00853F3B"/>
    <w:rsid w:val="00857B8E"/>
    <w:rsid w:val="00857E27"/>
    <w:rsid w:val="0086144B"/>
    <w:rsid w:val="0087466B"/>
    <w:rsid w:val="008808A5"/>
    <w:rsid w:val="00881322"/>
    <w:rsid w:val="008846CA"/>
    <w:rsid w:val="00885938"/>
    <w:rsid w:val="00885A93"/>
    <w:rsid w:val="00886245"/>
    <w:rsid w:val="008954E5"/>
    <w:rsid w:val="00896C2F"/>
    <w:rsid w:val="008A5B97"/>
    <w:rsid w:val="008B055C"/>
    <w:rsid w:val="008B1D6D"/>
    <w:rsid w:val="008B3D9C"/>
    <w:rsid w:val="008B4D05"/>
    <w:rsid w:val="008C2C54"/>
    <w:rsid w:val="008C3619"/>
    <w:rsid w:val="008E0B26"/>
    <w:rsid w:val="008E0FCA"/>
    <w:rsid w:val="008E4209"/>
    <w:rsid w:val="008F574C"/>
    <w:rsid w:val="008F5C79"/>
    <w:rsid w:val="008F5F78"/>
    <w:rsid w:val="00904C10"/>
    <w:rsid w:val="00907B39"/>
    <w:rsid w:val="0093194B"/>
    <w:rsid w:val="00934970"/>
    <w:rsid w:val="00934CE0"/>
    <w:rsid w:val="009359AA"/>
    <w:rsid w:val="009363EA"/>
    <w:rsid w:val="00937110"/>
    <w:rsid w:val="00941372"/>
    <w:rsid w:val="009428DE"/>
    <w:rsid w:val="009501C1"/>
    <w:rsid w:val="00953351"/>
    <w:rsid w:val="009563CA"/>
    <w:rsid w:val="00960850"/>
    <w:rsid w:val="00960DB8"/>
    <w:rsid w:val="00974E04"/>
    <w:rsid w:val="0098247E"/>
    <w:rsid w:val="0098409A"/>
    <w:rsid w:val="00997026"/>
    <w:rsid w:val="009971F9"/>
    <w:rsid w:val="009A1B8E"/>
    <w:rsid w:val="009A47FE"/>
    <w:rsid w:val="009B36B4"/>
    <w:rsid w:val="009B3D9C"/>
    <w:rsid w:val="009C2328"/>
    <w:rsid w:val="009C3219"/>
    <w:rsid w:val="009E2DD4"/>
    <w:rsid w:val="009E5084"/>
    <w:rsid w:val="009E7105"/>
    <w:rsid w:val="009F49F4"/>
    <w:rsid w:val="00A03E6F"/>
    <w:rsid w:val="00A11818"/>
    <w:rsid w:val="00A139D1"/>
    <w:rsid w:val="00A1585E"/>
    <w:rsid w:val="00A26594"/>
    <w:rsid w:val="00A27E1F"/>
    <w:rsid w:val="00A3058B"/>
    <w:rsid w:val="00A3582C"/>
    <w:rsid w:val="00A41E29"/>
    <w:rsid w:val="00A447AF"/>
    <w:rsid w:val="00A46E60"/>
    <w:rsid w:val="00A50E90"/>
    <w:rsid w:val="00A53111"/>
    <w:rsid w:val="00A54A52"/>
    <w:rsid w:val="00A55769"/>
    <w:rsid w:val="00A55F7E"/>
    <w:rsid w:val="00A62627"/>
    <w:rsid w:val="00A7037A"/>
    <w:rsid w:val="00A7171F"/>
    <w:rsid w:val="00A72AF4"/>
    <w:rsid w:val="00A85299"/>
    <w:rsid w:val="00A96A3F"/>
    <w:rsid w:val="00A97CA4"/>
    <w:rsid w:val="00AA391E"/>
    <w:rsid w:val="00AB4B75"/>
    <w:rsid w:val="00AC1C69"/>
    <w:rsid w:val="00AD125B"/>
    <w:rsid w:val="00AD155A"/>
    <w:rsid w:val="00AD5FF8"/>
    <w:rsid w:val="00AE0237"/>
    <w:rsid w:val="00AE2782"/>
    <w:rsid w:val="00AE63DD"/>
    <w:rsid w:val="00AF363A"/>
    <w:rsid w:val="00AF6183"/>
    <w:rsid w:val="00B00985"/>
    <w:rsid w:val="00B03F3C"/>
    <w:rsid w:val="00B1110C"/>
    <w:rsid w:val="00B152B8"/>
    <w:rsid w:val="00B16B93"/>
    <w:rsid w:val="00B1798B"/>
    <w:rsid w:val="00B229EC"/>
    <w:rsid w:val="00B2412F"/>
    <w:rsid w:val="00B2477A"/>
    <w:rsid w:val="00B26FC8"/>
    <w:rsid w:val="00B53D79"/>
    <w:rsid w:val="00B60DD4"/>
    <w:rsid w:val="00B60FF0"/>
    <w:rsid w:val="00B61D1F"/>
    <w:rsid w:val="00B620FE"/>
    <w:rsid w:val="00B66A73"/>
    <w:rsid w:val="00B671B8"/>
    <w:rsid w:val="00B70050"/>
    <w:rsid w:val="00B76F41"/>
    <w:rsid w:val="00B826BA"/>
    <w:rsid w:val="00B90AA4"/>
    <w:rsid w:val="00B91B2F"/>
    <w:rsid w:val="00B92A23"/>
    <w:rsid w:val="00B94A0E"/>
    <w:rsid w:val="00B954C8"/>
    <w:rsid w:val="00BA5528"/>
    <w:rsid w:val="00BA5642"/>
    <w:rsid w:val="00BA5AAA"/>
    <w:rsid w:val="00BA5DB6"/>
    <w:rsid w:val="00BB06BF"/>
    <w:rsid w:val="00BB3A88"/>
    <w:rsid w:val="00BC0135"/>
    <w:rsid w:val="00BC31F2"/>
    <w:rsid w:val="00BD1F0F"/>
    <w:rsid w:val="00BD3077"/>
    <w:rsid w:val="00BD3F2C"/>
    <w:rsid w:val="00BD6020"/>
    <w:rsid w:val="00BE76CB"/>
    <w:rsid w:val="00BF0357"/>
    <w:rsid w:val="00BF5722"/>
    <w:rsid w:val="00BF67DF"/>
    <w:rsid w:val="00C04D00"/>
    <w:rsid w:val="00C1719F"/>
    <w:rsid w:val="00C30A58"/>
    <w:rsid w:val="00C3513F"/>
    <w:rsid w:val="00C4150C"/>
    <w:rsid w:val="00C4367E"/>
    <w:rsid w:val="00C4679C"/>
    <w:rsid w:val="00C46BA2"/>
    <w:rsid w:val="00C536AD"/>
    <w:rsid w:val="00C60F64"/>
    <w:rsid w:val="00C62E91"/>
    <w:rsid w:val="00C65C43"/>
    <w:rsid w:val="00C734CB"/>
    <w:rsid w:val="00C80BB3"/>
    <w:rsid w:val="00C82613"/>
    <w:rsid w:val="00C8365C"/>
    <w:rsid w:val="00C839B2"/>
    <w:rsid w:val="00C87861"/>
    <w:rsid w:val="00C87875"/>
    <w:rsid w:val="00C927F1"/>
    <w:rsid w:val="00C94ACD"/>
    <w:rsid w:val="00C957D7"/>
    <w:rsid w:val="00C963C5"/>
    <w:rsid w:val="00CA10CE"/>
    <w:rsid w:val="00CC2E68"/>
    <w:rsid w:val="00CC5078"/>
    <w:rsid w:val="00CC6AD6"/>
    <w:rsid w:val="00CC7EE9"/>
    <w:rsid w:val="00CD2174"/>
    <w:rsid w:val="00CE216D"/>
    <w:rsid w:val="00CE254A"/>
    <w:rsid w:val="00CE606B"/>
    <w:rsid w:val="00CF116D"/>
    <w:rsid w:val="00CF30B1"/>
    <w:rsid w:val="00D0025D"/>
    <w:rsid w:val="00D04981"/>
    <w:rsid w:val="00D10D0A"/>
    <w:rsid w:val="00D13BBB"/>
    <w:rsid w:val="00D14566"/>
    <w:rsid w:val="00D1474F"/>
    <w:rsid w:val="00D17D7F"/>
    <w:rsid w:val="00D17FE9"/>
    <w:rsid w:val="00D2347C"/>
    <w:rsid w:val="00D23DC5"/>
    <w:rsid w:val="00D251F8"/>
    <w:rsid w:val="00D33F6F"/>
    <w:rsid w:val="00D435C0"/>
    <w:rsid w:val="00D44004"/>
    <w:rsid w:val="00D53BF2"/>
    <w:rsid w:val="00D5540B"/>
    <w:rsid w:val="00D55EF6"/>
    <w:rsid w:val="00D56008"/>
    <w:rsid w:val="00D739B3"/>
    <w:rsid w:val="00D761F2"/>
    <w:rsid w:val="00D83FC6"/>
    <w:rsid w:val="00D90F09"/>
    <w:rsid w:val="00D95565"/>
    <w:rsid w:val="00D96A30"/>
    <w:rsid w:val="00DA2AC6"/>
    <w:rsid w:val="00DA4943"/>
    <w:rsid w:val="00DB5DAF"/>
    <w:rsid w:val="00DC2511"/>
    <w:rsid w:val="00DC2CC7"/>
    <w:rsid w:val="00DC5869"/>
    <w:rsid w:val="00DC6A42"/>
    <w:rsid w:val="00DD0EE6"/>
    <w:rsid w:val="00DD287E"/>
    <w:rsid w:val="00DD3A30"/>
    <w:rsid w:val="00DE0C2B"/>
    <w:rsid w:val="00DE1B9E"/>
    <w:rsid w:val="00DE4935"/>
    <w:rsid w:val="00DE4C61"/>
    <w:rsid w:val="00DE7700"/>
    <w:rsid w:val="00DF045E"/>
    <w:rsid w:val="00E006B0"/>
    <w:rsid w:val="00E104C1"/>
    <w:rsid w:val="00E112B8"/>
    <w:rsid w:val="00E1227E"/>
    <w:rsid w:val="00E14E6C"/>
    <w:rsid w:val="00E2326F"/>
    <w:rsid w:val="00E25F59"/>
    <w:rsid w:val="00E26C2E"/>
    <w:rsid w:val="00E30786"/>
    <w:rsid w:val="00E32F9B"/>
    <w:rsid w:val="00E43066"/>
    <w:rsid w:val="00E635EC"/>
    <w:rsid w:val="00E7221B"/>
    <w:rsid w:val="00E734E4"/>
    <w:rsid w:val="00E75863"/>
    <w:rsid w:val="00E80534"/>
    <w:rsid w:val="00E80FD7"/>
    <w:rsid w:val="00E86740"/>
    <w:rsid w:val="00E871C4"/>
    <w:rsid w:val="00E913A5"/>
    <w:rsid w:val="00EA0FCD"/>
    <w:rsid w:val="00EA5DC8"/>
    <w:rsid w:val="00EB21F6"/>
    <w:rsid w:val="00EC17FB"/>
    <w:rsid w:val="00EC45BE"/>
    <w:rsid w:val="00EC489E"/>
    <w:rsid w:val="00EC4BD8"/>
    <w:rsid w:val="00EC5891"/>
    <w:rsid w:val="00ED063D"/>
    <w:rsid w:val="00ED0CC9"/>
    <w:rsid w:val="00ED45F8"/>
    <w:rsid w:val="00ED666D"/>
    <w:rsid w:val="00EE2DF3"/>
    <w:rsid w:val="00EE6739"/>
    <w:rsid w:val="00EF2D44"/>
    <w:rsid w:val="00EF2D95"/>
    <w:rsid w:val="00EF7C6C"/>
    <w:rsid w:val="00F006EC"/>
    <w:rsid w:val="00F02C7E"/>
    <w:rsid w:val="00F10CF9"/>
    <w:rsid w:val="00F11537"/>
    <w:rsid w:val="00F24318"/>
    <w:rsid w:val="00F257CA"/>
    <w:rsid w:val="00F3331E"/>
    <w:rsid w:val="00F35F18"/>
    <w:rsid w:val="00F3734D"/>
    <w:rsid w:val="00F512FB"/>
    <w:rsid w:val="00F52328"/>
    <w:rsid w:val="00F53F49"/>
    <w:rsid w:val="00F541B9"/>
    <w:rsid w:val="00F55760"/>
    <w:rsid w:val="00F55AC6"/>
    <w:rsid w:val="00F603F3"/>
    <w:rsid w:val="00F607ED"/>
    <w:rsid w:val="00F66DB2"/>
    <w:rsid w:val="00F73BF1"/>
    <w:rsid w:val="00F7779F"/>
    <w:rsid w:val="00F80EAC"/>
    <w:rsid w:val="00F879DC"/>
    <w:rsid w:val="00F90DDB"/>
    <w:rsid w:val="00F911EE"/>
    <w:rsid w:val="00F91D82"/>
    <w:rsid w:val="00F94C12"/>
    <w:rsid w:val="00F97BC2"/>
    <w:rsid w:val="00FA15BF"/>
    <w:rsid w:val="00FA22F5"/>
    <w:rsid w:val="00FB29E6"/>
    <w:rsid w:val="00FB3C05"/>
    <w:rsid w:val="00FB6AE7"/>
    <w:rsid w:val="00FC0200"/>
    <w:rsid w:val="00FC50BF"/>
    <w:rsid w:val="00FC50F7"/>
    <w:rsid w:val="00FD1CAC"/>
    <w:rsid w:val="00FD2C66"/>
    <w:rsid w:val="00FE0FCA"/>
    <w:rsid w:val="00FE6E8B"/>
    <w:rsid w:val="00FF11A6"/>
    <w:rsid w:val="00FF4C43"/>
    <w:rsid w:val="00FF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E508AD"/>
  <w15:chartTrackingRefBased/>
  <w15:docId w15:val="{E85D76D3-D0F5-41D7-9923-31BB0E86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9" w:qFormat="1"/>
    <w:lsdException w:name="heading 2" w:semiHidden="1" w:uiPriority="9" w:unhideWhenUsed="1" w:qFormat="1"/>
    <w:lsdException w:name="heading 3" w:semiHidden="1" w:uiPriority="19" w:unhideWhenUsed="1" w:qFormat="1"/>
    <w:lsdException w:name="heading 4" w:semiHidden="1" w:uiPriority="19" w:unhideWhenUsed="1" w:qFormat="1"/>
    <w:lsdException w:name="heading 5" w:semiHidden="1" w:uiPriority="19" w:unhideWhenUsed="1"/>
    <w:lsdException w:name="heading 6" w:semiHidden="1" w:uiPriority="19" w:unhideWhenUsed="1" w:qFormat="1"/>
    <w:lsdException w:name="heading 7" w:semiHidden="1" w:uiPriority="19" w:unhideWhenUsed="1" w:qFormat="1"/>
    <w:lsdException w:name="heading 8" w:semiHidden="1" w:uiPriority="19" w:unhideWhenUsed="1" w:qFormat="1"/>
    <w:lsdException w:name="heading 9" w:semiHidden="1" w:uiPriority="1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69" w:unhideWhenUsed="1"/>
    <w:lsdException w:name="toc 5" w:semiHidden="1" w:uiPriority="69" w:unhideWhenUsed="1"/>
    <w:lsdException w:name="toc 6" w:semiHidden="1" w:uiPriority="69" w:unhideWhenUsed="1"/>
    <w:lsdException w:name="toc 7" w:semiHidden="1" w:uiPriority="69" w:unhideWhenUsed="1"/>
    <w:lsdException w:name="toc 8" w:semiHidden="1" w:uiPriority="69" w:unhideWhenUsed="1"/>
    <w:lsdException w:name="toc 9" w:semiHidden="1" w:uiPriority="6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0"/>
    <w:lsdException w:name="Emphasis" w:uiPriority="4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40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39"/>
    <w:lsdException w:name="Intense Emphasis" w:uiPriority="40"/>
    <w:lsdException w:name="Subtle Reference" w:uiPriority="40"/>
    <w:lsdException w:name="Intense Reference" w:uiPriority="40"/>
    <w:lsdException w:name="Book Title" w:semiHidden="1" w:uiPriority="98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3"/>
    <w:qFormat/>
    <w:rsid w:val="000A38AD"/>
    <w:pPr>
      <w:spacing w:before="240" w:after="120" w:line="300" w:lineRule="auto"/>
    </w:pPr>
    <w:rPr>
      <w:rFonts w:ascii="Segoe UI" w:hAnsi="Segoe UI"/>
      <w:color w:val="000000" w:themeColor="text1"/>
    </w:rPr>
  </w:style>
  <w:style w:type="paragraph" w:styleId="berschrift1">
    <w:name w:val="heading 1"/>
    <w:basedOn w:val="berschrift"/>
    <w:next w:val="Standard"/>
    <w:link w:val="berschrift1Zchn"/>
    <w:uiPriority w:val="19"/>
    <w:qFormat/>
    <w:rsid w:val="00050F04"/>
    <w:pPr>
      <w:pBdr>
        <w:bottom w:val="single" w:sz="48" w:space="1" w:color="4A66AC" w:themeColor="accent1"/>
      </w:pBdr>
      <w:outlineLvl w:val="0"/>
    </w:pPr>
    <w:rPr>
      <w:rFonts w:eastAsiaTheme="majorEastAsia" w:cstheme="majorBidi"/>
      <w:color w:val="000000" w:themeColor="text1"/>
      <w:szCs w:val="32"/>
    </w:rPr>
  </w:style>
  <w:style w:type="paragraph" w:styleId="berschrift2">
    <w:name w:val="heading 2"/>
    <w:basedOn w:val="berschrift"/>
    <w:next w:val="Standard"/>
    <w:link w:val="berschrift2Zchn"/>
    <w:uiPriority w:val="19"/>
    <w:qFormat/>
    <w:rsid w:val="00050F04"/>
    <w:pPr>
      <w:pBdr>
        <w:bottom w:val="single" w:sz="24" w:space="1" w:color="4A66AC" w:themeColor="accent1"/>
      </w:pBdr>
      <w:outlineLvl w:val="1"/>
    </w:pPr>
    <w:rPr>
      <w:color w:val="000000" w:themeColor="text1"/>
      <w:sz w:val="32"/>
      <w:szCs w:val="26"/>
    </w:rPr>
  </w:style>
  <w:style w:type="paragraph" w:styleId="berschrift3">
    <w:name w:val="heading 3"/>
    <w:basedOn w:val="berschrift"/>
    <w:next w:val="Standard"/>
    <w:link w:val="berschrift3Zchn"/>
    <w:uiPriority w:val="19"/>
    <w:qFormat/>
    <w:rsid w:val="00050F04"/>
    <w:pPr>
      <w:pBdr>
        <w:bottom w:val="single" w:sz="12" w:space="1" w:color="4A66AC" w:themeColor="accent1"/>
      </w:pBdr>
      <w:outlineLvl w:val="2"/>
    </w:pPr>
    <w:rPr>
      <w:color w:val="000000" w:themeColor="text1"/>
      <w:sz w:val="28"/>
      <w:szCs w:val="24"/>
    </w:rPr>
  </w:style>
  <w:style w:type="paragraph" w:styleId="berschrift4">
    <w:name w:val="heading 4"/>
    <w:basedOn w:val="berschrift"/>
    <w:next w:val="Standard"/>
    <w:link w:val="berschrift4Zchn"/>
    <w:uiPriority w:val="19"/>
    <w:unhideWhenUsed/>
    <w:qFormat/>
    <w:rsid w:val="00050F04"/>
    <w:pPr>
      <w:outlineLvl w:val="3"/>
    </w:pPr>
    <w:rPr>
      <w:rFonts w:eastAsiaTheme="majorEastAsia" w:cstheme="majorBidi"/>
      <w:iCs/>
      <w:color w:val="000000" w:themeColor="text1"/>
      <w:sz w:val="24"/>
    </w:rPr>
  </w:style>
  <w:style w:type="paragraph" w:styleId="berschrift5">
    <w:name w:val="heading 5"/>
    <w:basedOn w:val="berschrift"/>
    <w:next w:val="Standard"/>
    <w:link w:val="berschrift5Zchn"/>
    <w:uiPriority w:val="19"/>
    <w:unhideWhenUsed/>
    <w:rsid w:val="00050F04"/>
    <w:pPr>
      <w:outlineLvl w:val="4"/>
    </w:pPr>
    <w:rPr>
      <w:rFonts w:eastAsiaTheme="majorEastAsia" w:cstheme="majorBidi"/>
      <w:color w:val="000000" w:themeColor="text1"/>
      <w:sz w:val="24"/>
    </w:rPr>
  </w:style>
  <w:style w:type="paragraph" w:styleId="berschrift6">
    <w:name w:val="heading 6"/>
    <w:basedOn w:val="Standard"/>
    <w:next w:val="Standard"/>
    <w:link w:val="berschrift6Zchn"/>
    <w:uiPriority w:val="19"/>
    <w:semiHidden/>
    <w:qFormat/>
    <w:rsid w:val="00F257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9"/>
    <w:semiHidden/>
    <w:qFormat/>
    <w:rsid w:val="00F257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243255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19"/>
    <w:semiHidden/>
    <w:qFormat/>
    <w:rsid w:val="00F257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374C80" w:themeColor="accent1" w:themeShade="BF"/>
      <w:szCs w:val="21"/>
    </w:rPr>
  </w:style>
  <w:style w:type="paragraph" w:styleId="berschrift9">
    <w:name w:val="heading 9"/>
    <w:basedOn w:val="Standard"/>
    <w:next w:val="Standard"/>
    <w:link w:val="berschrift9Zchn"/>
    <w:uiPriority w:val="19"/>
    <w:semiHidden/>
    <w:qFormat/>
    <w:rsid w:val="00F257C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374C80" w:themeColor="accent1" w:themeShade="BF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27"/>
    <w:unhideWhenUsed/>
    <w:qFormat/>
    <w:rsid w:val="00214EF4"/>
    <w:pPr>
      <w:spacing w:before="120" w:line="240" w:lineRule="auto"/>
    </w:pPr>
    <w:rPr>
      <w:iCs/>
      <w:color w:val="596984" w:themeColor="accent4" w:themeShade="BF"/>
      <w:szCs w:val="18"/>
    </w:rPr>
  </w:style>
  <w:style w:type="table" w:styleId="Tabellenraster">
    <w:name w:val="Table Grid"/>
    <w:aliases w:val="AGES Tabellenraster"/>
    <w:basedOn w:val="NormaleTabelle"/>
    <w:uiPriority w:val="39"/>
    <w:rsid w:val="00F53F49"/>
    <w:pPr>
      <w:spacing w:before="120" w:after="120" w:line="240" w:lineRule="auto"/>
      <w:jc w:val="center"/>
    </w:pPr>
    <w:rPr>
      <w:sz w:val="24"/>
    </w:rPr>
    <w:tblPr>
      <w:tblBorders>
        <w:top w:val="single" w:sz="4" w:space="0" w:color="297FD5" w:themeColor="accent3"/>
        <w:bottom w:val="single" w:sz="4" w:space="0" w:color="297FD5" w:themeColor="accent3"/>
        <w:insideH w:val="single" w:sz="4" w:space="0" w:color="297FD5" w:themeColor="accent3"/>
        <w:insideV w:val="single" w:sz="4" w:space="0" w:color="297FD5" w:themeColor="accent3"/>
      </w:tblBorders>
    </w:tblPr>
    <w:tcPr>
      <w:vAlign w:val="center"/>
    </w:tcPr>
    <w:tblStylePr w:type="firstRow">
      <w:rPr>
        <w:b/>
      </w:rPr>
    </w:tblStylePr>
  </w:style>
  <w:style w:type="table" w:styleId="Gitternetztabelle5dunkelAkzent1">
    <w:name w:val="Grid Table 5 Dark Accent 1"/>
    <w:basedOn w:val="NormaleTabelle"/>
    <w:uiPriority w:val="50"/>
    <w:rsid w:val="007717E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 w:val="0"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 w:val="0"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paragraph" w:customStyle="1" w:styleId="HeaderEbene2">
    <w:name w:val="Header → Ebene 2"/>
    <w:basedOn w:val="Standard"/>
    <w:uiPriority w:val="49"/>
    <w:rsid w:val="00172848"/>
    <w:pPr>
      <w:spacing w:before="0" w:after="0" w:line="240" w:lineRule="auto"/>
    </w:pPr>
    <w:rPr>
      <w:bCs/>
    </w:rPr>
  </w:style>
  <w:style w:type="paragraph" w:styleId="Titel">
    <w:name w:val="Title"/>
    <w:basedOn w:val="Standard"/>
    <w:link w:val="TitelZchn"/>
    <w:uiPriority w:val="94"/>
    <w:qFormat/>
    <w:rsid w:val="003934B5"/>
    <w:pPr>
      <w:spacing w:before="3480" w:after="0"/>
      <w:contextualSpacing/>
      <w:jc w:val="right"/>
    </w:pPr>
    <w:rPr>
      <w:rFonts w:ascii="Segoe UI Light" w:eastAsiaTheme="majorEastAsia" w:hAnsi="Segoe UI Light" w:cstheme="majorBidi"/>
      <w:spacing w:val="-10"/>
      <w:kern w:val="28"/>
      <w:sz w:val="68"/>
      <w:szCs w:val="56"/>
    </w:rPr>
  </w:style>
  <w:style w:type="character" w:customStyle="1" w:styleId="TitelZchn">
    <w:name w:val="Titel Zchn"/>
    <w:basedOn w:val="Absatz-Standardschriftart"/>
    <w:link w:val="Titel"/>
    <w:uiPriority w:val="94"/>
    <w:rsid w:val="003934B5"/>
    <w:rPr>
      <w:rFonts w:ascii="Segoe UI Light" w:eastAsiaTheme="majorEastAsia" w:hAnsi="Segoe UI Light" w:cstheme="majorBidi"/>
      <w:color w:val="000000" w:themeColor="text1"/>
      <w:spacing w:val="-10"/>
      <w:kern w:val="28"/>
      <w:sz w:val="68"/>
      <w:szCs w:val="56"/>
    </w:rPr>
  </w:style>
  <w:style w:type="paragraph" w:styleId="Untertitel">
    <w:name w:val="Subtitle"/>
    <w:basedOn w:val="Standard"/>
    <w:next w:val="Standard"/>
    <w:link w:val="UntertitelZchn"/>
    <w:uiPriority w:val="94"/>
    <w:qFormat/>
    <w:rsid w:val="003934B5"/>
    <w:pPr>
      <w:numPr>
        <w:ilvl w:val="1"/>
      </w:numPr>
      <w:spacing w:before="840"/>
      <w:jc w:val="right"/>
    </w:pPr>
    <w:rPr>
      <w:rFonts w:ascii="Segoe UI Semibold" w:eastAsiaTheme="minorEastAsia" w:hAnsi="Segoe UI Semibold"/>
      <w:spacing w:val="15"/>
      <w:sz w:val="44"/>
    </w:rPr>
  </w:style>
  <w:style w:type="character" w:customStyle="1" w:styleId="UntertitelZchn">
    <w:name w:val="Untertitel Zchn"/>
    <w:basedOn w:val="Absatz-Standardschriftart"/>
    <w:link w:val="Untertitel"/>
    <w:uiPriority w:val="94"/>
    <w:rsid w:val="003934B5"/>
    <w:rPr>
      <w:rFonts w:ascii="Segoe UI Semibold" w:eastAsiaTheme="minorEastAsia" w:hAnsi="Segoe UI Semibold"/>
      <w:color w:val="000000" w:themeColor="text1"/>
      <w:spacing w:val="15"/>
      <w:sz w:val="44"/>
    </w:rPr>
  </w:style>
  <w:style w:type="character" w:customStyle="1" w:styleId="berschrift1Zchn">
    <w:name w:val="Überschrift 1 Zchn"/>
    <w:basedOn w:val="Absatz-Standardschriftart"/>
    <w:link w:val="berschrift1"/>
    <w:uiPriority w:val="19"/>
    <w:rsid w:val="00050F04"/>
    <w:rPr>
      <w:rFonts w:ascii="Segoe UI Semibold" w:eastAsiaTheme="majorEastAsia" w:hAnsi="Segoe UI Semibold" w:cstheme="majorBidi"/>
      <w:color w:val="000000" w:themeColor="text1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19"/>
    <w:rsid w:val="00050F04"/>
    <w:rPr>
      <w:rFonts w:ascii="Segoe UI Semibold" w:hAnsi="Segoe UI Semibold"/>
      <w:color w:val="000000" w:themeColor="text1"/>
      <w:sz w:val="32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40"/>
    <w:rsid w:val="003934B5"/>
    <w:pPr>
      <w:pBdr>
        <w:top w:val="single" w:sz="4" w:space="10" w:color="4A66AC" w:themeColor="accent1"/>
        <w:bottom w:val="single" w:sz="4" w:space="10" w:color="4A66AC" w:themeColor="accent1"/>
      </w:pBdr>
      <w:spacing w:before="360"/>
      <w:ind w:left="864" w:right="864"/>
      <w:jc w:val="center"/>
    </w:pPr>
    <w:rPr>
      <w:i/>
      <w:iCs/>
      <w:color w:val="7F8FA9" w:themeColor="accent4"/>
    </w:rPr>
  </w:style>
  <w:style w:type="character" w:customStyle="1" w:styleId="IntensivesZitatZchn">
    <w:name w:val="Intensives Zitat Zchn"/>
    <w:basedOn w:val="Absatz-Standardschriftart"/>
    <w:link w:val="IntensivesZitat"/>
    <w:uiPriority w:val="40"/>
    <w:rsid w:val="003934B5"/>
    <w:rPr>
      <w:rFonts w:ascii="Segoe UI" w:hAnsi="Segoe UI"/>
      <w:i/>
      <w:iCs/>
      <w:color w:val="7F8FA9" w:themeColor="accent4"/>
    </w:rPr>
  </w:style>
  <w:style w:type="character" w:customStyle="1" w:styleId="berschrift3Zchn">
    <w:name w:val="Überschrift 3 Zchn"/>
    <w:basedOn w:val="Absatz-Standardschriftart"/>
    <w:link w:val="berschrift3"/>
    <w:uiPriority w:val="19"/>
    <w:rsid w:val="00050F04"/>
    <w:rPr>
      <w:rFonts w:ascii="Segoe UI Semibold" w:hAnsi="Segoe UI Semibold"/>
      <w:color w:val="000000" w:themeColor="text1"/>
      <w:sz w:val="28"/>
      <w:szCs w:val="24"/>
    </w:rPr>
  </w:style>
  <w:style w:type="paragraph" w:styleId="Kopfzeile">
    <w:name w:val="header"/>
    <w:basedOn w:val="Standard"/>
    <w:link w:val="KopfzeileZchn"/>
    <w:uiPriority w:val="97"/>
    <w:unhideWhenUsed/>
    <w:rsid w:val="000077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7"/>
    <w:rsid w:val="001E121D"/>
  </w:style>
  <w:style w:type="paragraph" w:styleId="Fuzeile">
    <w:name w:val="footer"/>
    <w:basedOn w:val="Standard"/>
    <w:link w:val="FuzeileZchn"/>
    <w:uiPriority w:val="99"/>
    <w:unhideWhenUsed/>
    <w:rsid w:val="005E6146"/>
    <w:pPr>
      <w:tabs>
        <w:tab w:val="center" w:pos="4536"/>
        <w:tab w:val="right" w:pos="9072"/>
      </w:tabs>
      <w:spacing w:after="0" w:line="240" w:lineRule="auto"/>
      <w:jc w:val="center"/>
    </w:pPr>
    <w:rPr>
      <w:color w:val="253356" w:themeColor="accent1" w:themeShade="80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5E6146"/>
    <w:rPr>
      <w:color w:val="253356" w:themeColor="accent1" w:themeShade="80"/>
      <w:sz w:val="20"/>
    </w:rPr>
  </w:style>
  <w:style w:type="paragraph" w:customStyle="1" w:styleId="HeaderKopfzeile">
    <w:name w:val="Header ↓ Kopfzeile"/>
    <w:basedOn w:val="Standard"/>
    <w:uiPriority w:val="49"/>
    <w:qFormat/>
    <w:rsid w:val="005C69FA"/>
    <w:pPr>
      <w:spacing w:before="60" w:after="60" w:line="240" w:lineRule="auto"/>
    </w:pPr>
    <w:rPr>
      <w:bCs/>
    </w:rPr>
  </w:style>
  <w:style w:type="paragraph" w:customStyle="1" w:styleId="HeaderSpalte1">
    <w:name w:val="Header → Spalte1"/>
    <w:basedOn w:val="Standard"/>
    <w:uiPriority w:val="49"/>
    <w:qFormat/>
    <w:rsid w:val="00720F48"/>
    <w:pPr>
      <w:spacing w:before="0" w:after="0" w:line="240" w:lineRule="auto"/>
    </w:pPr>
  </w:style>
  <w:style w:type="paragraph" w:customStyle="1" w:styleId="HeaderEbene3">
    <w:name w:val="Header → Ebene 3"/>
    <w:basedOn w:val="Standard"/>
    <w:uiPriority w:val="49"/>
    <w:semiHidden/>
    <w:qFormat/>
    <w:rsid w:val="00CA10CE"/>
    <w:pPr>
      <w:spacing w:before="0" w:after="0" w:line="240" w:lineRule="auto"/>
    </w:pPr>
    <w:rPr>
      <w:b/>
    </w:rPr>
  </w:style>
  <w:style w:type="paragraph" w:customStyle="1" w:styleId="HeaderEbene4">
    <w:name w:val="Header → Ebene 4"/>
    <w:basedOn w:val="Standard"/>
    <w:uiPriority w:val="49"/>
    <w:semiHidden/>
    <w:qFormat/>
    <w:rsid w:val="00CA10CE"/>
    <w:pPr>
      <w:spacing w:before="0" w:after="0" w:line="240" w:lineRule="auto"/>
    </w:pPr>
    <w:rPr>
      <w:b/>
    </w:rPr>
  </w:style>
  <w:style w:type="paragraph" w:customStyle="1" w:styleId="HeaderEbene5">
    <w:name w:val="Header → Ebene 5"/>
    <w:basedOn w:val="Standard"/>
    <w:uiPriority w:val="49"/>
    <w:semiHidden/>
    <w:qFormat/>
    <w:rsid w:val="00CA10CE"/>
    <w:pPr>
      <w:spacing w:before="0" w:after="0" w:line="240" w:lineRule="auto"/>
    </w:pPr>
    <w:rPr>
      <w:b/>
    </w:rPr>
  </w:style>
  <w:style w:type="paragraph" w:customStyle="1" w:styleId="HeaderEbene20">
    <w:name w:val="Header ↓ Ebene 2"/>
    <w:basedOn w:val="Standard"/>
    <w:uiPriority w:val="49"/>
    <w:rsid w:val="00172848"/>
    <w:pPr>
      <w:spacing w:before="0" w:after="0" w:line="240" w:lineRule="auto"/>
    </w:pPr>
  </w:style>
  <w:style w:type="paragraph" w:customStyle="1" w:styleId="HeaderEbene30">
    <w:name w:val="Header ↓ Ebene 3"/>
    <w:basedOn w:val="Standard"/>
    <w:uiPriority w:val="49"/>
    <w:semiHidden/>
    <w:qFormat/>
    <w:rsid w:val="00CA10CE"/>
    <w:pPr>
      <w:spacing w:before="0" w:after="0" w:line="240" w:lineRule="auto"/>
    </w:pPr>
    <w:rPr>
      <w:b/>
    </w:rPr>
  </w:style>
  <w:style w:type="paragraph" w:customStyle="1" w:styleId="HeaderEbene40">
    <w:name w:val="Header ↓ Ebene 4"/>
    <w:basedOn w:val="Standard"/>
    <w:uiPriority w:val="49"/>
    <w:semiHidden/>
    <w:qFormat/>
    <w:rsid w:val="00CA10CE"/>
    <w:pPr>
      <w:spacing w:before="0" w:after="0" w:line="240" w:lineRule="auto"/>
    </w:pPr>
    <w:rPr>
      <w:b/>
    </w:rPr>
  </w:style>
  <w:style w:type="paragraph" w:customStyle="1" w:styleId="HeaderEbene50">
    <w:name w:val="Header ↓ Ebene 5"/>
    <w:basedOn w:val="Standard"/>
    <w:uiPriority w:val="49"/>
    <w:semiHidden/>
    <w:qFormat/>
    <w:rsid w:val="00CA10CE"/>
    <w:pPr>
      <w:spacing w:before="0" w:after="0" w:line="240" w:lineRule="auto"/>
    </w:pPr>
    <w:rPr>
      <w:b/>
    </w:rPr>
  </w:style>
  <w:style w:type="paragraph" w:customStyle="1" w:styleId="HeaderEbene2nur1Spalte">
    <w:name w:val="Header ↓ Ebene 2 nur 1. Spalte"/>
    <w:basedOn w:val="Standard"/>
    <w:uiPriority w:val="49"/>
    <w:rsid w:val="00172848"/>
    <w:pPr>
      <w:spacing w:before="0" w:after="0" w:line="240" w:lineRule="auto"/>
    </w:pPr>
  </w:style>
  <w:style w:type="paragraph" w:customStyle="1" w:styleId="HeaderEbene3nur1Spalte">
    <w:name w:val="Header ↓ Ebene 3 nur 1. Spalte"/>
    <w:basedOn w:val="Standard"/>
    <w:uiPriority w:val="49"/>
    <w:semiHidden/>
    <w:qFormat/>
    <w:rsid w:val="00CA10CE"/>
    <w:pPr>
      <w:spacing w:before="0" w:after="0" w:line="240" w:lineRule="auto"/>
    </w:pPr>
    <w:rPr>
      <w:b/>
    </w:rPr>
  </w:style>
  <w:style w:type="paragraph" w:customStyle="1" w:styleId="Datenzelle">
    <w:name w:val="Datenzelle"/>
    <w:basedOn w:val="Standard"/>
    <w:uiPriority w:val="50"/>
    <w:qFormat/>
    <w:rsid w:val="00542A66"/>
    <w:pPr>
      <w:spacing w:before="0" w:after="0" w:line="240" w:lineRule="auto"/>
      <w:jc w:val="center"/>
    </w:pPr>
  </w:style>
  <w:style w:type="paragraph" w:styleId="Liste">
    <w:name w:val="List"/>
    <w:basedOn w:val="Listenstandard"/>
    <w:uiPriority w:val="29"/>
    <w:rsid w:val="008E0FCA"/>
    <w:pPr>
      <w:keepNext/>
      <w:keepLines/>
      <w:numPr>
        <w:numId w:val="1"/>
      </w:numPr>
    </w:pPr>
  </w:style>
  <w:style w:type="paragraph" w:styleId="Liste2">
    <w:name w:val="List 2"/>
    <w:basedOn w:val="Listenstandard"/>
    <w:uiPriority w:val="29"/>
    <w:semiHidden/>
    <w:rsid w:val="008E0FCA"/>
    <w:pPr>
      <w:keepNext/>
      <w:keepLines/>
      <w:numPr>
        <w:ilvl w:val="1"/>
        <w:numId w:val="1"/>
      </w:numPr>
    </w:pPr>
  </w:style>
  <w:style w:type="paragraph" w:styleId="Liste3">
    <w:name w:val="List 3"/>
    <w:basedOn w:val="Listenstandard"/>
    <w:uiPriority w:val="29"/>
    <w:semiHidden/>
    <w:rsid w:val="008E0FCA"/>
    <w:pPr>
      <w:keepNext/>
      <w:keepLines/>
      <w:numPr>
        <w:ilvl w:val="2"/>
        <w:numId w:val="1"/>
      </w:numPr>
    </w:pPr>
  </w:style>
  <w:style w:type="paragraph" w:styleId="Liste4">
    <w:name w:val="List 4"/>
    <w:basedOn w:val="Listenstandard"/>
    <w:uiPriority w:val="29"/>
    <w:semiHidden/>
    <w:rsid w:val="008E0FCA"/>
    <w:pPr>
      <w:keepNext/>
      <w:keepLines/>
      <w:numPr>
        <w:ilvl w:val="3"/>
        <w:numId w:val="1"/>
      </w:numPr>
    </w:pPr>
  </w:style>
  <w:style w:type="paragraph" w:styleId="Verzeichnis1">
    <w:name w:val="toc 1"/>
    <w:basedOn w:val="Standard"/>
    <w:next w:val="Standard"/>
    <w:autoRedefine/>
    <w:uiPriority w:val="39"/>
    <w:unhideWhenUsed/>
    <w:rsid w:val="003934B5"/>
    <w:pPr>
      <w:tabs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76CA1"/>
    <w:pPr>
      <w:tabs>
        <w:tab w:val="left" w:pos="880"/>
        <w:tab w:val="right" w:leader="dot" w:pos="9062"/>
      </w:tabs>
      <w:spacing w:before="120" w:after="0"/>
      <w:ind w:left="221"/>
    </w:pPr>
  </w:style>
  <w:style w:type="paragraph" w:styleId="Verzeichnis3">
    <w:name w:val="toc 3"/>
    <w:basedOn w:val="Standard"/>
    <w:next w:val="Standard"/>
    <w:autoRedefine/>
    <w:uiPriority w:val="39"/>
    <w:unhideWhenUsed/>
    <w:rsid w:val="003934B5"/>
    <w:pPr>
      <w:spacing w:before="120" w:after="0"/>
      <w:ind w:left="442"/>
    </w:pPr>
  </w:style>
  <w:style w:type="character" w:styleId="Hyperlink">
    <w:name w:val="Hyperlink"/>
    <w:basedOn w:val="Absatz-Standardschriftart"/>
    <w:uiPriority w:val="99"/>
    <w:unhideWhenUsed/>
    <w:rsid w:val="00645E7E"/>
    <w:rPr>
      <w:color w:val="000000" w:themeColor="text1"/>
      <w:u w:val="single" w:color="253356" w:themeColor="accent1" w:themeShade="80"/>
    </w:rPr>
  </w:style>
  <w:style w:type="character" w:styleId="IntensiverVerweis">
    <w:name w:val="Intense Reference"/>
    <w:basedOn w:val="Absatz-Standardschriftart"/>
    <w:uiPriority w:val="40"/>
    <w:rsid w:val="003934B5"/>
    <w:rPr>
      <w:b/>
      <w:bCs/>
      <w:smallCaps/>
      <w:color w:val="596984" w:themeColor="accent4" w:themeShade="BF"/>
      <w:spacing w:val="5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D83FC6"/>
    <w:rPr>
      <w:color w:val="605E5C"/>
      <w:shd w:val="clear" w:color="auto" w:fill="E1DFDD"/>
    </w:rPr>
  </w:style>
  <w:style w:type="paragraph" w:styleId="Listennummer">
    <w:name w:val="List Number"/>
    <w:basedOn w:val="Listenstandard"/>
    <w:uiPriority w:val="29"/>
    <w:rsid w:val="008E0FCA"/>
    <w:pPr>
      <w:keepNext/>
      <w:keepLines/>
      <w:numPr>
        <w:numId w:val="2"/>
      </w:numPr>
    </w:pPr>
  </w:style>
  <w:style w:type="paragraph" w:styleId="Listennummer2">
    <w:name w:val="List Number 2"/>
    <w:basedOn w:val="Listenstandard"/>
    <w:uiPriority w:val="29"/>
    <w:semiHidden/>
    <w:rsid w:val="008E0FCA"/>
    <w:pPr>
      <w:keepNext/>
      <w:keepLines/>
      <w:numPr>
        <w:ilvl w:val="1"/>
        <w:numId w:val="2"/>
      </w:numPr>
    </w:pPr>
  </w:style>
  <w:style w:type="paragraph" w:styleId="Listenfortsetzung3">
    <w:name w:val="List Continue 3"/>
    <w:basedOn w:val="Listenfortsetzung-Standard"/>
    <w:uiPriority w:val="29"/>
    <w:semiHidden/>
    <w:rsid w:val="00B00985"/>
    <w:pPr>
      <w:ind w:left="851"/>
      <w:contextualSpacing/>
    </w:pPr>
  </w:style>
  <w:style w:type="paragraph" w:styleId="Listenfortsetzung4">
    <w:name w:val="List Continue 4"/>
    <w:basedOn w:val="Listenfortsetzung-Standard"/>
    <w:uiPriority w:val="29"/>
    <w:semiHidden/>
    <w:rsid w:val="00B00985"/>
    <w:pPr>
      <w:ind w:left="1134"/>
      <w:contextualSpacing/>
    </w:pPr>
  </w:style>
  <w:style w:type="paragraph" w:styleId="Listenfortsetzung5">
    <w:name w:val="List Continue 5"/>
    <w:basedOn w:val="Listenfortsetzung-Standard"/>
    <w:uiPriority w:val="29"/>
    <w:semiHidden/>
    <w:rsid w:val="00B00985"/>
    <w:pPr>
      <w:ind w:left="1418"/>
      <w:contextualSpacing/>
    </w:pPr>
  </w:style>
  <w:style w:type="paragraph" w:styleId="Listennummer3">
    <w:name w:val="List Number 3"/>
    <w:basedOn w:val="Listenstandard"/>
    <w:uiPriority w:val="29"/>
    <w:semiHidden/>
    <w:rsid w:val="008E0FCA"/>
    <w:pPr>
      <w:keepNext/>
      <w:keepLines/>
      <w:numPr>
        <w:ilvl w:val="2"/>
        <w:numId w:val="2"/>
      </w:numPr>
    </w:pPr>
  </w:style>
  <w:style w:type="paragraph" w:styleId="Listennummer4">
    <w:name w:val="List Number 4"/>
    <w:basedOn w:val="Listenstandard"/>
    <w:uiPriority w:val="29"/>
    <w:semiHidden/>
    <w:rsid w:val="008E0FCA"/>
    <w:pPr>
      <w:keepNext/>
      <w:keepLines/>
      <w:numPr>
        <w:ilvl w:val="3"/>
        <w:numId w:val="2"/>
      </w:numPr>
    </w:pPr>
  </w:style>
  <w:style w:type="paragraph" w:styleId="Listennummer5">
    <w:name w:val="List Number 5"/>
    <w:basedOn w:val="Listenstandard"/>
    <w:uiPriority w:val="29"/>
    <w:semiHidden/>
    <w:rsid w:val="008E0FCA"/>
    <w:pPr>
      <w:keepNext/>
      <w:keepLines/>
      <w:numPr>
        <w:ilvl w:val="4"/>
        <w:numId w:val="2"/>
      </w:numPr>
    </w:pPr>
  </w:style>
  <w:style w:type="paragraph" w:styleId="Listenfortsetzung">
    <w:name w:val="List Continue"/>
    <w:basedOn w:val="Listenfortsetzung-Standard"/>
    <w:uiPriority w:val="29"/>
    <w:rsid w:val="00B00985"/>
    <w:pPr>
      <w:ind w:left="284"/>
      <w:contextualSpacing/>
    </w:pPr>
  </w:style>
  <w:style w:type="paragraph" w:styleId="Listenfortsetzung2">
    <w:name w:val="List Continue 2"/>
    <w:basedOn w:val="Listenfortsetzung-Standard"/>
    <w:uiPriority w:val="29"/>
    <w:semiHidden/>
    <w:rsid w:val="00B00985"/>
    <w:pPr>
      <w:ind w:left="567"/>
      <w:contextualSpacing/>
    </w:pPr>
  </w:style>
  <w:style w:type="paragraph" w:styleId="Liste5">
    <w:name w:val="List 5"/>
    <w:basedOn w:val="Listenstandard"/>
    <w:uiPriority w:val="29"/>
    <w:semiHidden/>
    <w:rsid w:val="008E0FCA"/>
    <w:pPr>
      <w:keepNext/>
      <w:keepLines/>
      <w:numPr>
        <w:ilvl w:val="4"/>
        <w:numId w:val="1"/>
      </w:numPr>
    </w:pPr>
  </w:style>
  <w:style w:type="character" w:customStyle="1" w:styleId="berschrift4Zchn">
    <w:name w:val="Überschrift 4 Zchn"/>
    <w:basedOn w:val="Absatz-Standardschriftart"/>
    <w:link w:val="berschrift4"/>
    <w:uiPriority w:val="19"/>
    <w:rsid w:val="00050F04"/>
    <w:rPr>
      <w:rFonts w:ascii="Segoe UI Semibold" w:eastAsiaTheme="majorEastAsia" w:hAnsi="Segoe UI Semibold" w:cstheme="majorBidi"/>
      <w:iCs/>
      <w:color w:val="000000" w:themeColor="tex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19"/>
    <w:rsid w:val="00050F04"/>
    <w:rPr>
      <w:rFonts w:ascii="Segoe UI Semibold" w:eastAsiaTheme="majorEastAsia" w:hAnsi="Segoe UI Semibold" w:cstheme="majorBidi"/>
      <w:color w:val="000000" w:themeColor="text1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19"/>
    <w:semiHidden/>
    <w:rsid w:val="005035EF"/>
    <w:rPr>
      <w:rFonts w:asciiTheme="majorHAnsi" w:eastAsiaTheme="majorEastAsia" w:hAnsiTheme="majorHAnsi" w:cstheme="majorBidi"/>
      <w:color w:val="243255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19"/>
    <w:semiHidden/>
    <w:rsid w:val="005035EF"/>
    <w:rPr>
      <w:rFonts w:asciiTheme="majorHAnsi" w:eastAsiaTheme="majorEastAsia" w:hAnsiTheme="majorHAnsi" w:cstheme="majorBidi"/>
      <w:iCs/>
      <w:color w:val="243255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19"/>
    <w:semiHidden/>
    <w:rsid w:val="005035EF"/>
    <w:rPr>
      <w:rFonts w:asciiTheme="majorHAnsi" w:eastAsiaTheme="majorEastAsia" w:hAnsiTheme="majorHAnsi" w:cstheme="majorBidi"/>
      <w:color w:val="374C80" w:themeColor="accent1" w:themeShade="BF"/>
      <w:sz w:val="24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19"/>
    <w:semiHidden/>
    <w:rsid w:val="005035EF"/>
    <w:rPr>
      <w:rFonts w:asciiTheme="majorHAnsi" w:eastAsiaTheme="majorEastAsia" w:hAnsiTheme="majorHAnsi" w:cstheme="majorBidi"/>
      <w:iCs/>
      <w:color w:val="374C80" w:themeColor="accent1" w:themeShade="BF"/>
      <w:sz w:val="24"/>
      <w:szCs w:val="21"/>
    </w:rPr>
  </w:style>
  <w:style w:type="paragraph" w:customStyle="1" w:styleId="Listenfortsetzung6">
    <w:name w:val="Listenfortsetzung 6"/>
    <w:basedOn w:val="Standard"/>
    <w:uiPriority w:val="29"/>
    <w:semiHidden/>
    <w:qFormat/>
    <w:rsid w:val="003E4153"/>
    <w:pPr>
      <w:ind w:left="1701"/>
    </w:pPr>
  </w:style>
  <w:style w:type="paragraph" w:customStyle="1" w:styleId="Listenfortsetzung7">
    <w:name w:val="Listenfortsetzung 7"/>
    <w:basedOn w:val="Standard"/>
    <w:uiPriority w:val="29"/>
    <w:semiHidden/>
    <w:qFormat/>
    <w:rsid w:val="003E4153"/>
    <w:pPr>
      <w:ind w:left="1985"/>
    </w:pPr>
  </w:style>
  <w:style w:type="paragraph" w:customStyle="1" w:styleId="Listenfortsetzung8">
    <w:name w:val="Listenfortsetzung 8"/>
    <w:basedOn w:val="Standard"/>
    <w:uiPriority w:val="29"/>
    <w:semiHidden/>
    <w:qFormat/>
    <w:rsid w:val="003E4153"/>
    <w:pPr>
      <w:ind w:left="2268"/>
    </w:pPr>
  </w:style>
  <w:style w:type="paragraph" w:customStyle="1" w:styleId="Listennummer6">
    <w:name w:val="Listennummer 6"/>
    <w:basedOn w:val="Standard"/>
    <w:uiPriority w:val="29"/>
    <w:semiHidden/>
    <w:qFormat/>
    <w:rsid w:val="00AF6183"/>
    <w:pPr>
      <w:numPr>
        <w:ilvl w:val="5"/>
        <w:numId w:val="2"/>
      </w:numPr>
    </w:pPr>
  </w:style>
  <w:style w:type="paragraph" w:customStyle="1" w:styleId="Listennummer7">
    <w:name w:val="Listennummer 7"/>
    <w:basedOn w:val="Standard"/>
    <w:uiPriority w:val="29"/>
    <w:semiHidden/>
    <w:qFormat/>
    <w:rsid w:val="00AF6183"/>
    <w:pPr>
      <w:numPr>
        <w:ilvl w:val="6"/>
        <w:numId w:val="2"/>
      </w:numPr>
    </w:pPr>
  </w:style>
  <w:style w:type="paragraph" w:customStyle="1" w:styleId="Listennummer8">
    <w:name w:val="Listennummer 8"/>
    <w:basedOn w:val="Standard"/>
    <w:uiPriority w:val="29"/>
    <w:semiHidden/>
    <w:qFormat/>
    <w:rsid w:val="00AF6183"/>
    <w:pPr>
      <w:numPr>
        <w:ilvl w:val="7"/>
        <w:numId w:val="2"/>
      </w:numPr>
    </w:pPr>
  </w:style>
  <w:style w:type="paragraph" w:customStyle="1" w:styleId="Liste6">
    <w:name w:val="Liste 6"/>
    <w:basedOn w:val="Standard"/>
    <w:uiPriority w:val="29"/>
    <w:semiHidden/>
    <w:qFormat/>
    <w:rsid w:val="00AF6183"/>
    <w:pPr>
      <w:numPr>
        <w:ilvl w:val="5"/>
        <w:numId w:val="1"/>
      </w:numPr>
    </w:pPr>
  </w:style>
  <w:style w:type="paragraph" w:customStyle="1" w:styleId="Liste7">
    <w:name w:val="Liste 7"/>
    <w:basedOn w:val="Standard"/>
    <w:uiPriority w:val="29"/>
    <w:semiHidden/>
    <w:qFormat/>
    <w:rsid w:val="00AF6183"/>
    <w:pPr>
      <w:numPr>
        <w:ilvl w:val="6"/>
        <w:numId w:val="1"/>
      </w:numPr>
    </w:pPr>
  </w:style>
  <w:style w:type="paragraph" w:customStyle="1" w:styleId="Liste8">
    <w:name w:val="Liste 8"/>
    <w:basedOn w:val="Standard"/>
    <w:uiPriority w:val="29"/>
    <w:semiHidden/>
    <w:qFormat/>
    <w:rsid w:val="00AF6183"/>
    <w:pPr>
      <w:numPr>
        <w:ilvl w:val="7"/>
        <w:numId w:val="1"/>
      </w:numPr>
    </w:pPr>
  </w:style>
  <w:style w:type="paragraph" w:customStyle="1" w:styleId="Liste9">
    <w:name w:val="Liste 9"/>
    <w:basedOn w:val="Standard"/>
    <w:uiPriority w:val="29"/>
    <w:semiHidden/>
    <w:qFormat/>
    <w:rsid w:val="00EE2DF3"/>
    <w:pPr>
      <w:numPr>
        <w:ilvl w:val="8"/>
        <w:numId w:val="1"/>
      </w:numPr>
    </w:pPr>
  </w:style>
  <w:style w:type="paragraph" w:customStyle="1" w:styleId="Listennummer9">
    <w:name w:val="Listennummer 9"/>
    <w:basedOn w:val="Standard"/>
    <w:uiPriority w:val="29"/>
    <w:semiHidden/>
    <w:qFormat/>
    <w:rsid w:val="00EE2DF3"/>
    <w:pPr>
      <w:numPr>
        <w:ilvl w:val="8"/>
        <w:numId w:val="2"/>
      </w:numPr>
    </w:pPr>
  </w:style>
  <w:style w:type="paragraph" w:customStyle="1" w:styleId="Listenfortsetzung9">
    <w:name w:val="Listenfortsetzung 9"/>
    <w:basedOn w:val="Standard"/>
    <w:uiPriority w:val="29"/>
    <w:semiHidden/>
    <w:qFormat/>
    <w:rsid w:val="003E4153"/>
    <w:pPr>
      <w:ind w:left="2552"/>
    </w:pPr>
  </w:style>
  <w:style w:type="paragraph" w:styleId="KeinLeerraum">
    <w:name w:val="No Spacing"/>
    <w:uiPriority w:val="4"/>
    <w:rsid w:val="00252889"/>
    <w:pPr>
      <w:spacing w:after="0" w:line="240" w:lineRule="auto"/>
    </w:pPr>
    <w:rPr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7982"/>
    <w:pPr>
      <w:spacing w:before="0" w:after="0" w:line="240" w:lineRule="auto"/>
    </w:pPr>
    <w:rPr>
      <w:rFonts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7982"/>
    <w:rPr>
      <w:rFonts w:ascii="Segoe UI" w:hAnsi="Segoe UI" w:cs="Segoe UI"/>
      <w:sz w:val="18"/>
      <w:szCs w:val="18"/>
    </w:rPr>
  </w:style>
  <w:style w:type="table" w:styleId="Gitternetztabelle5dunkelAkzent4">
    <w:name w:val="Grid Table 5 Dark Accent 4"/>
    <w:basedOn w:val="NormaleTabelle"/>
    <w:uiPriority w:val="50"/>
    <w:rsid w:val="009428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character" w:styleId="Platzhaltertext">
    <w:name w:val="Placeholder Text"/>
    <w:basedOn w:val="Absatz-Standardschriftart"/>
    <w:uiPriority w:val="99"/>
    <w:semiHidden/>
    <w:rsid w:val="007C2FFC"/>
    <w:rPr>
      <w:color w:val="808080"/>
    </w:rPr>
  </w:style>
  <w:style w:type="character" w:styleId="IntensiveHervorhebung">
    <w:name w:val="Intense Emphasis"/>
    <w:basedOn w:val="Absatz-Standardschriftart"/>
    <w:uiPriority w:val="40"/>
    <w:rsid w:val="003934B5"/>
    <w:rPr>
      <w:i/>
      <w:iCs/>
      <w:color w:val="596984" w:themeColor="accent4" w:themeShade="BF"/>
    </w:rPr>
  </w:style>
  <w:style w:type="paragraph" w:customStyle="1" w:styleId="1nummeriert">
    <w:name w:val="Ü1 nummeriert"/>
    <w:basedOn w:val="berschrift1"/>
    <w:next w:val="Standard"/>
    <w:uiPriority w:val="4"/>
    <w:qFormat/>
    <w:rsid w:val="0020525D"/>
    <w:pPr>
      <w:numPr>
        <w:numId w:val="3"/>
      </w:numPr>
      <w:ind w:left="567" w:hanging="567"/>
    </w:pPr>
  </w:style>
  <w:style w:type="paragraph" w:customStyle="1" w:styleId="2nummeriert">
    <w:name w:val="Ü2 nummeriert"/>
    <w:basedOn w:val="berschrift2"/>
    <w:next w:val="Standard"/>
    <w:uiPriority w:val="4"/>
    <w:qFormat/>
    <w:rsid w:val="0020525D"/>
    <w:pPr>
      <w:numPr>
        <w:ilvl w:val="1"/>
        <w:numId w:val="3"/>
      </w:numPr>
      <w:ind w:left="737" w:hanging="737"/>
    </w:pPr>
  </w:style>
  <w:style w:type="paragraph" w:customStyle="1" w:styleId="3nummeriert">
    <w:name w:val="Ü3 nummeriert"/>
    <w:basedOn w:val="berschrift3"/>
    <w:next w:val="Standard"/>
    <w:uiPriority w:val="4"/>
    <w:qFormat/>
    <w:rsid w:val="0020525D"/>
    <w:pPr>
      <w:numPr>
        <w:ilvl w:val="2"/>
        <w:numId w:val="3"/>
      </w:numPr>
      <w:ind w:left="851" w:hanging="851"/>
    </w:pPr>
  </w:style>
  <w:style w:type="paragraph" w:customStyle="1" w:styleId="4nummeriert">
    <w:name w:val="Ü4 nummeriert"/>
    <w:basedOn w:val="berschrift4"/>
    <w:next w:val="Standard"/>
    <w:uiPriority w:val="4"/>
    <w:qFormat/>
    <w:rsid w:val="0020525D"/>
    <w:pPr>
      <w:numPr>
        <w:ilvl w:val="3"/>
        <w:numId w:val="3"/>
      </w:numPr>
      <w:ind w:left="964" w:hanging="964"/>
    </w:pPr>
  </w:style>
  <w:style w:type="paragraph" w:customStyle="1" w:styleId="5nummeriert">
    <w:name w:val="Ü5 nummeriert"/>
    <w:basedOn w:val="berschrift5"/>
    <w:next w:val="Standard"/>
    <w:uiPriority w:val="4"/>
    <w:qFormat/>
    <w:rsid w:val="0020525D"/>
    <w:pPr>
      <w:numPr>
        <w:ilvl w:val="4"/>
        <w:numId w:val="3"/>
      </w:numPr>
      <w:ind w:left="1077" w:hanging="1077"/>
    </w:pPr>
  </w:style>
  <w:style w:type="paragraph" w:customStyle="1" w:styleId="berschriftVerzeichnis">
    <w:name w:val="Überschrift Verzeichnis"/>
    <w:basedOn w:val="berschrift1"/>
    <w:next w:val="Standard"/>
    <w:uiPriority w:val="24"/>
    <w:rsid w:val="005E6146"/>
    <w:pPr>
      <w:pageBreakBefore/>
    </w:pPr>
  </w:style>
  <w:style w:type="paragraph" w:customStyle="1" w:styleId="2Infobox">
    <w:name w:val="Ü2 Infobox"/>
    <w:basedOn w:val="berschrift2"/>
    <w:next w:val="InfoboxStandard"/>
    <w:uiPriority w:val="22"/>
    <w:rsid w:val="009A47FE"/>
    <w:pPr>
      <w:spacing w:before="240" w:after="240"/>
    </w:pPr>
    <w:rPr>
      <w:u w:color="7F8FA9" w:themeColor="accent4"/>
    </w:rPr>
  </w:style>
  <w:style w:type="paragraph" w:customStyle="1" w:styleId="3Infobox">
    <w:name w:val="Ü3 Infobox"/>
    <w:basedOn w:val="2Infobox"/>
    <w:next w:val="InfoboxStandard"/>
    <w:uiPriority w:val="22"/>
    <w:rsid w:val="003D772D"/>
    <w:pPr>
      <w:pBdr>
        <w:bottom w:val="single" w:sz="12" w:space="1" w:color="4A66AC" w:themeColor="accent1"/>
      </w:pBdr>
      <w:outlineLvl w:val="2"/>
    </w:pPr>
  </w:style>
  <w:style w:type="paragraph" w:customStyle="1" w:styleId="InfoboxStandard">
    <w:name w:val="Infobox Standard"/>
    <w:basedOn w:val="Standard"/>
    <w:uiPriority w:val="23"/>
    <w:rsid w:val="003934B5"/>
    <w:pPr>
      <w:spacing w:before="100" w:beforeAutospacing="1" w:after="100" w:afterAutospacing="1"/>
    </w:pPr>
  </w:style>
  <w:style w:type="paragraph" w:customStyle="1" w:styleId="Aufzhlung">
    <w:name w:val="Aufzählung"/>
    <w:basedOn w:val="InfoboxStandard"/>
    <w:uiPriority w:val="23"/>
    <w:rsid w:val="00050F04"/>
  </w:style>
  <w:style w:type="paragraph" w:customStyle="1" w:styleId="Aufzhlungnummeriert">
    <w:name w:val="Aufzählung nummeriert"/>
    <w:basedOn w:val="InfoboxStandard"/>
    <w:uiPriority w:val="23"/>
    <w:rsid w:val="00050F04"/>
    <w:pPr>
      <w:numPr>
        <w:numId w:val="4"/>
      </w:numPr>
    </w:pPr>
  </w:style>
  <w:style w:type="paragraph" w:customStyle="1" w:styleId="berschrift">
    <w:name w:val="Überschrift"/>
    <w:basedOn w:val="Standard"/>
    <w:next w:val="Standard"/>
    <w:uiPriority w:val="4"/>
    <w:semiHidden/>
    <w:qFormat/>
    <w:rsid w:val="006841C4"/>
    <w:pPr>
      <w:keepNext/>
      <w:keepLines/>
      <w:spacing w:before="720" w:after="360"/>
    </w:pPr>
    <w:rPr>
      <w:rFonts w:ascii="Segoe UI Semibold" w:hAnsi="Segoe UI Semibold"/>
      <w:color w:val="031127" w:themeColor="background2" w:themeShade="1A"/>
      <w:sz w:val="36"/>
    </w:rPr>
  </w:style>
  <w:style w:type="paragraph" w:customStyle="1" w:styleId="1ohneLinie">
    <w:name w:val="Ü1 ohne Linie"/>
    <w:basedOn w:val="berschrift1"/>
    <w:next w:val="Standard"/>
    <w:uiPriority w:val="25"/>
    <w:semiHidden/>
    <w:qFormat/>
    <w:rsid w:val="00CD2174"/>
    <w:pPr>
      <w:pBdr>
        <w:bottom w:val="none" w:sz="0" w:space="0" w:color="auto"/>
      </w:pBdr>
    </w:pPr>
    <w:rPr>
      <w:sz w:val="28"/>
    </w:rPr>
  </w:style>
  <w:style w:type="paragraph" w:customStyle="1" w:styleId="2ohneLinie">
    <w:name w:val="Ü2 ohne Linie"/>
    <w:basedOn w:val="1ohneLinie"/>
    <w:next w:val="Standard"/>
    <w:uiPriority w:val="25"/>
    <w:semiHidden/>
    <w:qFormat/>
    <w:rsid w:val="000D2E65"/>
    <w:pPr>
      <w:spacing w:before="240" w:after="120"/>
      <w:outlineLvl w:val="1"/>
    </w:pPr>
    <w:rPr>
      <w:sz w:val="20"/>
    </w:rPr>
  </w:style>
  <w:style w:type="paragraph" w:customStyle="1" w:styleId="ImpressumStandard">
    <w:name w:val="Impressum Standard"/>
    <w:basedOn w:val="Standard"/>
    <w:uiPriority w:val="36"/>
    <w:semiHidden/>
    <w:qFormat/>
    <w:rsid w:val="001A1DA3"/>
    <w:pPr>
      <w:spacing w:after="60"/>
    </w:pPr>
    <w:rPr>
      <w:sz w:val="20"/>
    </w:rPr>
  </w:style>
  <w:style w:type="paragraph" w:customStyle="1" w:styleId="1klein">
    <w:name w:val="Ü1 klein"/>
    <w:basedOn w:val="Standard"/>
    <w:next w:val="Standard"/>
    <w:uiPriority w:val="35"/>
    <w:semiHidden/>
    <w:qFormat/>
    <w:rsid w:val="006841C4"/>
    <w:pPr>
      <w:spacing w:before="0" w:after="0" w:line="240" w:lineRule="auto"/>
      <w:jc w:val="right"/>
      <w:outlineLvl w:val="0"/>
    </w:pPr>
    <w:rPr>
      <w:rFonts w:ascii="Segoe UI Semibold" w:hAnsi="Segoe UI Semibold"/>
      <w:caps/>
      <w:sz w:val="20"/>
    </w:rPr>
  </w:style>
  <w:style w:type="paragraph" w:customStyle="1" w:styleId="2klein">
    <w:name w:val="Ü2 klein"/>
    <w:basedOn w:val="1klein"/>
    <w:next w:val="Standard"/>
    <w:uiPriority w:val="35"/>
    <w:semiHidden/>
    <w:qFormat/>
    <w:rsid w:val="00DB5DAF"/>
    <w:pPr>
      <w:outlineLvl w:val="1"/>
    </w:pPr>
  </w:style>
  <w:style w:type="paragraph" w:customStyle="1" w:styleId="Standardkleinrechtsbndig">
    <w:name w:val="Standard klein rechtsbündig"/>
    <w:basedOn w:val="Standard"/>
    <w:uiPriority w:val="37"/>
    <w:semiHidden/>
    <w:qFormat/>
    <w:rsid w:val="00601819"/>
    <w:pPr>
      <w:spacing w:before="0" w:after="0" w:line="240" w:lineRule="auto"/>
      <w:jc w:val="right"/>
    </w:pPr>
    <w:rPr>
      <w:sz w:val="20"/>
    </w:rPr>
  </w:style>
  <w:style w:type="table" w:styleId="Gitternetztabelle1hellAkzent3">
    <w:name w:val="Grid Table 1 Light Accent 3"/>
    <w:aliases w:val="AGES Tabelle 2"/>
    <w:basedOn w:val="NormaleTabelle"/>
    <w:uiPriority w:val="46"/>
    <w:rsid w:val="00F53F49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297FD5" w:themeColor="accent3"/>
        <w:bottom w:val="single" w:sz="4" w:space="0" w:color="297FD5" w:themeColor="accent3"/>
        <w:insideH w:val="single" w:sz="4" w:space="0" w:color="297FD5" w:themeColor="accent3"/>
        <w:insideV w:val="single" w:sz="4" w:space="0" w:color="297FD5" w:themeColor="accent3"/>
      </w:tblBorders>
    </w:tblPr>
    <w:tcPr>
      <w:vAlign w:val="center"/>
    </w:tcPr>
    <w:tblStylePr w:type="firstRow">
      <w:pPr>
        <w:jc w:val="center"/>
      </w:pPr>
      <w:rPr>
        <w:b/>
        <w:bCs/>
      </w:rPr>
      <w:tblPr/>
      <w:tcPr>
        <w:shd w:val="clear" w:color="auto" w:fill="ACCBF9" w:themeFill="background2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  <w:tblPr/>
      <w:tcPr>
        <w:shd w:val="clear" w:color="auto" w:fill="ACCBF9" w:themeFill="background2"/>
      </w:tcPr>
    </w:tblStylePr>
    <w:tblStylePr w:type="lastCol">
      <w:rPr>
        <w:b/>
        <w:bCs/>
      </w:rPr>
    </w:tblStylePr>
  </w:style>
  <w:style w:type="paragraph" w:customStyle="1" w:styleId="Listenstandard">
    <w:name w:val="Listenstandard"/>
    <w:uiPriority w:val="4"/>
    <w:semiHidden/>
    <w:qFormat/>
    <w:rsid w:val="00B00985"/>
    <w:pPr>
      <w:spacing w:before="120" w:after="0" w:line="300" w:lineRule="auto"/>
      <w:ind w:left="284" w:hanging="284"/>
    </w:pPr>
    <w:rPr>
      <w:sz w:val="24"/>
    </w:rPr>
  </w:style>
  <w:style w:type="paragraph" w:customStyle="1" w:styleId="Einleitungstext">
    <w:name w:val="Einleitungstext"/>
    <w:basedOn w:val="Standard"/>
    <w:uiPriority w:val="4"/>
    <w:qFormat/>
    <w:rsid w:val="00546505"/>
    <w:rPr>
      <w:rFonts w:ascii="Segoe UI Semibold" w:hAnsi="Segoe UI Semibold"/>
      <w:sz w:val="28"/>
    </w:rPr>
  </w:style>
  <w:style w:type="paragraph" w:customStyle="1" w:styleId="Listenfortsetzung-Standard">
    <w:name w:val="Listenfortsetzung-Standard"/>
    <w:uiPriority w:val="3"/>
    <w:semiHidden/>
    <w:qFormat/>
    <w:rsid w:val="00B00985"/>
    <w:pPr>
      <w:spacing w:after="0" w:line="300" w:lineRule="auto"/>
    </w:pPr>
    <w:rPr>
      <w:sz w:val="24"/>
    </w:rPr>
  </w:style>
  <w:style w:type="paragraph" w:customStyle="1" w:styleId="ImpressumkeinLeerraum">
    <w:name w:val="Impressum kein Leerraum"/>
    <w:basedOn w:val="ImpressumStandard"/>
    <w:uiPriority w:val="36"/>
    <w:semiHidden/>
    <w:qFormat/>
    <w:rsid w:val="00DB5DAF"/>
    <w:pPr>
      <w:spacing w:before="0" w:after="0"/>
    </w:pPr>
  </w:style>
  <w:style w:type="character" w:styleId="BesuchterLink">
    <w:name w:val="FollowedHyperlink"/>
    <w:basedOn w:val="Absatz-Standardschriftart"/>
    <w:uiPriority w:val="99"/>
    <w:semiHidden/>
    <w:unhideWhenUsed/>
    <w:rsid w:val="001743EA"/>
    <w:rPr>
      <w:color w:val="3EBBF0" w:themeColor="followedHyperlink"/>
      <w:u w:val="single"/>
    </w:rPr>
  </w:style>
  <w:style w:type="character" w:styleId="SchwacherVerweis">
    <w:name w:val="Subtle Reference"/>
    <w:basedOn w:val="Absatz-Standardschriftart"/>
    <w:uiPriority w:val="40"/>
    <w:rsid w:val="00B70050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39"/>
    <w:rsid w:val="003934B5"/>
    <w:rPr>
      <w:i/>
      <w:iCs/>
      <w:color w:val="596984" w:themeColor="accent4" w:themeShade="BF"/>
    </w:rPr>
  </w:style>
  <w:style w:type="character" w:styleId="Hervorhebung">
    <w:name w:val="Emphasis"/>
    <w:basedOn w:val="Absatz-Standardschriftart"/>
    <w:uiPriority w:val="40"/>
    <w:rsid w:val="003934B5"/>
    <w:rPr>
      <w:i/>
      <w:iCs/>
      <w:color w:val="596984" w:themeColor="accent4" w:themeShade="BF"/>
    </w:rPr>
  </w:style>
  <w:style w:type="paragraph" w:styleId="Zitat">
    <w:name w:val="Quote"/>
    <w:basedOn w:val="Standard"/>
    <w:next w:val="Standard"/>
    <w:link w:val="ZitatZchn"/>
    <w:uiPriority w:val="40"/>
    <w:rsid w:val="003934B5"/>
    <w:pPr>
      <w:spacing w:before="200" w:after="160"/>
      <w:ind w:left="864" w:right="864"/>
      <w:jc w:val="center"/>
    </w:pPr>
    <w:rPr>
      <w:i/>
      <w:iCs/>
      <w:color w:val="7F8FA9" w:themeColor="accent4"/>
    </w:rPr>
  </w:style>
  <w:style w:type="character" w:customStyle="1" w:styleId="ZitatZchn">
    <w:name w:val="Zitat Zchn"/>
    <w:basedOn w:val="Absatz-Standardschriftart"/>
    <w:link w:val="Zitat"/>
    <w:uiPriority w:val="40"/>
    <w:rsid w:val="003934B5"/>
    <w:rPr>
      <w:rFonts w:ascii="Segoe UI" w:hAnsi="Segoe UI"/>
      <w:i/>
      <w:iCs/>
      <w:color w:val="7F8FA9" w:themeColor="accent4"/>
    </w:rPr>
  </w:style>
  <w:style w:type="paragraph" w:customStyle="1" w:styleId="AutorinnenundAutoren">
    <w:name w:val="Autorinnen und Autoren"/>
    <w:basedOn w:val="Standard"/>
    <w:link w:val="AutorinnenundAutorenZchn"/>
    <w:uiPriority w:val="3"/>
    <w:qFormat/>
    <w:rsid w:val="00BD3F2C"/>
    <w:rPr>
      <w:rFonts w:ascii="Segoe UI Semibold" w:hAnsi="Segoe UI Semibold"/>
    </w:rPr>
  </w:style>
  <w:style w:type="paragraph" w:styleId="Inhaltsverzeichnisberschrift">
    <w:name w:val="TOC Heading"/>
    <w:basedOn w:val="berschriftVerzeichnis"/>
    <w:next w:val="Standard"/>
    <w:uiPriority w:val="39"/>
    <w:unhideWhenUsed/>
    <w:qFormat/>
    <w:rsid w:val="005958A0"/>
  </w:style>
  <w:style w:type="character" w:customStyle="1" w:styleId="AutorinnenundAutorenZchn">
    <w:name w:val="Autorinnen und Autoren Zchn"/>
    <w:basedOn w:val="Absatz-Standardschriftart"/>
    <w:link w:val="AutorinnenundAutoren"/>
    <w:uiPriority w:val="3"/>
    <w:rsid w:val="00BD3F2C"/>
    <w:rPr>
      <w:rFonts w:ascii="Segoe UI Semibold" w:hAnsi="Segoe UI Semibold"/>
      <w:color w:val="000000" w:themeColor="text1"/>
    </w:rPr>
  </w:style>
  <w:style w:type="table" w:styleId="Gitternetztabelle1hell">
    <w:name w:val="Grid Table 1 Light"/>
    <w:aliases w:val="AGES Tabelle"/>
    <w:basedOn w:val="NormaleTabelle"/>
    <w:uiPriority w:val="46"/>
    <w:rsid w:val="00F53F49"/>
    <w:pPr>
      <w:spacing w:after="0" w:line="240" w:lineRule="auto"/>
      <w:jc w:val="center"/>
    </w:pPr>
    <w:rPr>
      <w:sz w:val="24"/>
    </w:rPr>
    <w:tblPr>
      <w:tblStyleRowBandSize w:val="1"/>
      <w:tblStyleColBandSize w:val="1"/>
      <w:tblBorders>
        <w:top w:val="single" w:sz="4" w:space="0" w:color="297FD5" w:themeColor="accent3"/>
        <w:bottom w:val="single" w:sz="4" w:space="0" w:color="297FD5" w:themeColor="accent3"/>
        <w:insideH w:val="single" w:sz="4" w:space="0" w:color="297FD5" w:themeColor="accent3"/>
        <w:insideV w:val="single" w:sz="4" w:space="0" w:color="297FD5" w:themeColor="accent3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  <w:bCs/>
      </w:rPr>
      <w:tblPr/>
      <w:tcPr>
        <w:shd w:val="clear" w:color="auto" w:fill="ACCBF9" w:themeFill="background2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EinfacheTabelle1">
    <w:name w:val="Plain Table 1"/>
    <w:aliases w:val="AGES Tabellenraster gebändert"/>
    <w:basedOn w:val="NormaleTabelle"/>
    <w:uiPriority w:val="41"/>
    <w:rsid w:val="00F53F49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297FD5" w:themeColor="accent3"/>
        <w:bottom w:val="single" w:sz="4" w:space="0" w:color="297FD5" w:themeColor="accent3"/>
        <w:insideH w:val="single" w:sz="4" w:space="0" w:color="297FD5" w:themeColor="accent3"/>
        <w:insideV w:val="single" w:sz="4" w:space="0" w:color="297FD5" w:themeColor="accent3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TabellemithellemGitternetz">
    <w:name w:val="Grid Table Light"/>
    <w:aliases w:val="AGES Tabellenraster 2"/>
    <w:basedOn w:val="NormaleTabelle"/>
    <w:uiPriority w:val="40"/>
    <w:rsid w:val="00F53F49"/>
    <w:pPr>
      <w:spacing w:after="0" w:line="240" w:lineRule="auto"/>
      <w:jc w:val="center"/>
    </w:pPr>
    <w:tblPr>
      <w:tblBorders>
        <w:top w:val="single" w:sz="4" w:space="0" w:color="297FD5" w:themeColor="accent3"/>
        <w:bottom w:val="single" w:sz="4" w:space="0" w:color="297FD5" w:themeColor="accent3"/>
        <w:insideH w:val="single" w:sz="4" w:space="0" w:color="297FD5" w:themeColor="accent3"/>
      </w:tblBorders>
    </w:tblPr>
    <w:tcPr>
      <w:shd w:val="clear" w:color="auto" w:fill="auto"/>
      <w:vAlign w:val="center"/>
    </w:tcPr>
    <w:tblStylePr w:type="firstRow">
      <w:rPr>
        <w:b/>
      </w:rPr>
    </w:tblStylePr>
  </w:style>
  <w:style w:type="table" w:styleId="EinfacheTabelle2">
    <w:name w:val="Plain Table 2"/>
    <w:basedOn w:val="NormaleTabelle"/>
    <w:uiPriority w:val="42"/>
    <w:rsid w:val="00F53F49"/>
    <w:pPr>
      <w:spacing w:after="0" w:line="240" w:lineRule="auto"/>
    </w:pPr>
    <w:tblPr>
      <w:tblStyleRowBandSize w:val="1"/>
      <w:tblStyleColBandSize w:val="1"/>
      <w:tblBorders>
        <w:top w:val="single" w:sz="4" w:space="0" w:color="297FD5" w:themeColor="accent3"/>
        <w:bottom w:val="single" w:sz="4" w:space="0" w:color="297FD5" w:themeColor="accent3"/>
        <w:insideH w:val="single" w:sz="4" w:space="0" w:color="297FD5" w:themeColor="accent3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nil"/>
        </w:tcBorders>
        <w:shd w:val="clear" w:color="auto" w:fill="auto"/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297FD5" w:themeColor="accent3"/>
          <w:bottom w:val="single" w:sz="4" w:space="0" w:color="297FD5" w:themeColor="accent3"/>
        </w:tcBorders>
        <w:shd w:val="clear" w:color="auto" w:fill="auto"/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2E4F9A"/>
    <w:rPr>
      <w:sz w:val="16"/>
      <w:szCs w:val="16"/>
    </w:rPr>
  </w:style>
  <w:style w:type="table" w:styleId="Gitternetztabelle1hellAkzent1">
    <w:name w:val="Grid Table 1 Light Accent 1"/>
    <w:aliases w:val="AGES Tabelle gebändert"/>
    <w:basedOn w:val="NormaleTabelle"/>
    <w:uiPriority w:val="46"/>
    <w:rsid w:val="00F53F49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297FD5" w:themeColor="accent3"/>
        <w:bottom w:val="single" w:sz="4" w:space="0" w:color="297FD5" w:themeColor="accent3"/>
        <w:insideH w:val="single" w:sz="4" w:space="0" w:color="297FD5" w:themeColor="accent3"/>
        <w:insideV w:val="single" w:sz="4" w:space="0" w:color="297FD5" w:themeColor="accent3"/>
      </w:tblBorders>
    </w:tblPr>
    <w:tcPr>
      <w:vAlign w:val="center"/>
    </w:tcPr>
    <w:tblStylePr w:type="firstRow">
      <w:pPr>
        <w:jc w:val="center"/>
      </w:pPr>
      <w:rPr>
        <w:b/>
        <w:bCs/>
      </w:rPr>
      <w:tblPr/>
      <w:tcPr>
        <w:shd w:val="clear" w:color="auto" w:fill="ACCBF9" w:themeFill="background2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2Horz">
      <w:tblPr/>
      <w:tcPr>
        <w:shd w:val="clear" w:color="auto" w:fill="EBE8EC" w:themeFill="accent6" w:themeFillTint="33"/>
      </w:tcPr>
    </w:tblStylePr>
  </w:style>
  <w:style w:type="table" w:styleId="Gitternetztabelle1hellAkzent4">
    <w:name w:val="Grid Table 1 Light Accent 4"/>
    <w:aliases w:val="AGES Tabelle 2 gebändert"/>
    <w:basedOn w:val="NormaleTabelle"/>
    <w:uiPriority w:val="46"/>
    <w:rsid w:val="00F53F49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297FD5" w:themeColor="accent3"/>
        <w:bottom w:val="single" w:sz="4" w:space="0" w:color="297FD5" w:themeColor="accent3"/>
        <w:insideH w:val="single" w:sz="4" w:space="0" w:color="297FD5" w:themeColor="accent3"/>
        <w:insideV w:val="single" w:sz="4" w:space="0" w:color="297FD5" w:themeColor="accent3"/>
      </w:tblBorders>
    </w:tblPr>
    <w:tcPr>
      <w:vAlign w:val="center"/>
    </w:tcPr>
    <w:tblStylePr w:type="firstRow">
      <w:rPr>
        <w:b/>
        <w:bCs/>
      </w:rPr>
      <w:tblPr/>
      <w:tcPr>
        <w:shd w:val="clear" w:color="auto" w:fill="ACCBF9" w:themeFill="background2"/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  <w:tblPr/>
      <w:tcPr>
        <w:shd w:val="clear" w:color="auto" w:fill="ACCBF9" w:themeFill="background2"/>
      </w:tcPr>
    </w:tblStylePr>
    <w:tblStylePr w:type="lastCol">
      <w:rPr>
        <w:b/>
        <w:bCs/>
      </w:rPr>
    </w:tblStylePr>
    <w:tblStylePr w:type="band2Horz">
      <w:tblPr/>
      <w:tcPr>
        <w:shd w:val="clear" w:color="auto" w:fill="EBE8EC" w:themeFill="accent6" w:themeFillTint="33"/>
      </w:tcPr>
    </w:tblStylePr>
  </w:style>
  <w:style w:type="table" w:styleId="Listentabelle1hell">
    <w:name w:val="List Table 1 Light"/>
    <w:aliases w:val="AGES Listentabelle"/>
    <w:basedOn w:val="NormaleTabelle"/>
    <w:uiPriority w:val="46"/>
    <w:rsid w:val="00F53F49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297FD5" w:themeColor="accent3"/>
        <w:bottom w:val="single" w:sz="4" w:space="0" w:color="297FD5" w:themeColor="accent3"/>
        <w:insideH w:val="single" w:sz="4" w:space="0" w:color="297FD5" w:themeColor="accent3"/>
      </w:tblBorders>
    </w:tblPr>
    <w:tcPr>
      <w:shd w:val="clear" w:color="auto" w:fill="auto"/>
      <w:vAlign w:val="center"/>
    </w:tcPr>
    <w:tblStylePr w:type="firstRow">
      <w:rPr>
        <w:b/>
        <w:bCs/>
      </w:rPr>
      <w:tblPr/>
      <w:tcPr>
        <w:shd w:val="clear" w:color="auto" w:fill="ACCBF9" w:themeFill="background2"/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Listentabelle1hellAkzent1">
    <w:name w:val="List Table 1 Light Accent 1"/>
    <w:aliases w:val="AGES Listentabelle gebändert"/>
    <w:basedOn w:val="NormaleTabelle"/>
    <w:uiPriority w:val="46"/>
    <w:rsid w:val="00806C7B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297FD5" w:themeColor="accent3"/>
        <w:bottom w:val="single" w:sz="4" w:space="0" w:color="297FD5" w:themeColor="accent3"/>
        <w:insideH w:val="single" w:sz="4" w:space="0" w:color="297FD5" w:themeColor="accent3"/>
      </w:tblBorders>
    </w:tblPr>
    <w:tcPr>
      <w:shd w:val="clear" w:color="auto" w:fill="auto"/>
      <w:vAlign w:val="center"/>
    </w:tcPr>
    <w:tblStylePr w:type="firstRow">
      <w:rPr>
        <w:b/>
        <w:bCs/>
      </w:rPr>
      <w:tblPr/>
      <w:tcPr>
        <w:shd w:val="clear" w:color="auto" w:fill="ACCBF9" w:themeFill="background2"/>
      </w:tcPr>
    </w:tblStylePr>
    <w:tblStylePr w:type="lastRow">
      <w:rPr>
        <w:b/>
        <w:bCs/>
      </w:rPr>
      <w:tblPr/>
      <w:tcPr>
        <w:tcBorders>
          <w:top w:val="single" w:sz="4" w:space="0" w:color="90A1CF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2Horz">
      <w:tblPr/>
      <w:tcPr>
        <w:shd w:val="clear" w:color="auto" w:fill="EBE8EC" w:themeFill="accent6" w:themeFillTint="33"/>
      </w:tcPr>
    </w:tblStylePr>
  </w:style>
  <w:style w:type="table" w:styleId="Listentabelle1hellAkzent2">
    <w:name w:val="List Table 1 Light Accent 2"/>
    <w:aliases w:val="AGES Listentabelle 2"/>
    <w:basedOn w:val="NormaleTabelle"/>
    <w:uiPriority w:val="46"/>
    <w:rsid w:val="00F53F49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297FD5" w:themeColor="accent3"/>
        <w:bottom w:val="single" w:sz="4" w:space="0" w:color="297FD5" w:themeColor="accent3"/>
        <w:insideH w:val="single" w:sz="4" w:space="0" w:color="297FD5" w:themeColor="accent3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  <w:bCs/>
      </w:rPr>
      <w:tblPr/>
      <w:tcPr>
        <w:shd w:val="clear" w:color="auto" w:fill="ACCBF9" w:themeFill="background2"/>
      </w:tcPr>
    </w:tblStylePr>
    <w:tblStylePr w:type="lastRow">
      <w:rPr>
        <w:b/>
        <w:bCs/>
      </w:rPr>
      <w:tblPr/>
      <w:tcPr>
        <w:tcBorders>
          <w:top w:val="single" w:sz="4" w:space="0" w:color="A0C3E3" w:themeColor="accent2" w:themeTint="99"/>
        </w:tcBorders>
      </w:tcPr>
    </w:tblStylePr>
    <w:tblStylePr w:type="firstCol">
      <w:rPr>
        <w:b/>
        <w:bCs/>
      </w:rPr>
      <w:tblPr/>
      <w:tcPr>
        <w:shd w:val="clear" w:color="auto" w:fill="ACCBF9" w:themeFill="background2"/>
      </w:tcPr>
    </w:tblStylePr>
    <w:tblStylePr w:type="lastCol">
      <w:rPr>
        <w:b w:val="0"/>
        <w:bCs/>
      </w:rPr>
    </w:tblStylePr>
  </w:style>
  <w:style w:type="table" w:styleId="Listentabelle1hellAkzent3">
    <w:name w:val="List Table 1 Light Accent 3"/>
    <w:aliases w:val="AGES Listentabelle 2 gebändert"/>
    <w:basedOn w:val="NormaleTabelle"/>
    <w:uiPriority w:val="46"/>
    <w:rsid w:val="00F53F49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297FD5" w:themeColor="accent3"/>
        <w:bottom w:val="single" w:sz="4" w:space="0" w:color="297FD5" w:themeColor="accent3"/>
        <w:insideH w:val="single" w:sz="4" w:space="0" w:color="297FD5" w:themeColor="accent3"/>
      </w:tblBorders>
    </w:tblPr>
    <w:tcPr>
      <w:shd w:val="clear" w:color="auto" w:fill="auto"/>
      <w:vAlign w:val="center"/>
    </w:tcPr>
    <w:tblStylePr w:type="firstRow">
      <w:rPr>
        <w:b/>
        <w:bCs/>
      </w:rPr>
      <w:tblPr/>
      <w:tcPr>
        <w:shd w:val="clear" w:color="auto" w:fill="ACCBF9" w:themeFill="background2"/>
      </w:tcPr>
    </w:tblStylePr>
    <w:tblStylePr w:type="lastRow">
      <w:rPr>
        <w:b/>
        <w:bCs/>
      </w:rPr>
      <w:tblPr/>
      <w:tcPr>
        <w:tcBorders>
          <w:top w:val="single" w:sz="4" w:space="0" w:color="7EB1E6" w:themeColor="accent3" w:themeTint="99"/>
        </w:tcBorders>
      </w:tcPr>
    </w:tblStylePr>
    <w:tblStylePr w:type="firstCol">
      <w:rPr>
        <w:b/>
        <w:bCs/>
      </w:rPr>
      <w:tblPr/>
      <w:tcPr>
        <w:shd w:val="clear" w:color="auto" w:fill="ACCBF9" w:themeFill="background2"/>
      </w:tcPr>
    </w:tblStylePr>
    <w:tblStylePr w:type="lastCol">
      <w:rPr>
        <w:b w:val="0"/>
        <w:bCs/>
      </w:rPr>
    </w:tblStylePr>
    <w:tblStylePr w:type="band2Horz">
      <w:tblPr/>
      <w:tcPr>
        <w:shd w:val="clear" w:color="auto" w:fill="EBE8EC" w:themeFill="accent6" w:themeFillTint="33"/>
      </w:tcPr>
    </w:tblStyle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E4F9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E4F9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E4F9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E4F9A"/>
    <w:rPr>
      <w:b/>
      <w:bCs/>
      <w:sz w:val="20"/>
      <w:szCs w:val="20"/>
    </w:rPr>
  </w:style>
  <w:style w:type="paragraph" w:styleId="Listenabsatz">
    <w:name w:val="List Paragraph"/>
    <w:basedOn w:val="Standard"/>
    <w:uiPriority w:val="34"/>
    <w:qFormat/>
    <w:rsid w:val="0026160A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6B7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40"/>
    <w:rsid w:val="003934B5"/>
    <w:rPr>
      <w:b/>
      <w:bCs/>
      <w:color w:val="000000" w:themeColor="text1"/>
    </w:rPr>
  </w:style>
  <w:style w:type="paragraph" w:customStyle="1" w:styleId="InfoboxTitel">
    <w:name w:val="Infobox Titel"/>
    <w:basedOn w:val="Standard"/>
    <w:link w:val="InfoboxTitelZchn"/>
    <w:uiPriority w:val="3"/>
    <w:qFormat/>
    <w:rsid w:val="001C6D87"/>
    <w:pPr>
      <w:shd w:val="clear" w:color="auto" w:fill="F6ECCB"/>
      <w:spacing w:before="480" w:after="0" w:line="480" w:lineRule="auto"/>
      <w:ind w:left="794"/>
    </w:pPr>
    <w:rPr>
      <w:b/>
    </w:rPr>
  </w:style>
  <w:style w:type="paragraph" w:customStyle="1" w:styleId="InfoboxText">
    <w:name w:val="Infobox Text"/>
    <w:basedOn w:val="Standard"/>
    <w:link w:val="InfoboxTextZchn"/>
    <w:uiPriority w:val="3"/>
    <w:qFormat/>
    <w:rsid w:val="001C6D87"/>
    <w:pPr>
      <w:shd w:val="clear" w:color="auto" w:fill="F6ECCB"/>
      <w:spacing w:before="0"/>
      <w:ind w:left="794"/>
    </w:pPr>
  </w:style>
  <w:style w:type="character" w:customStyle="1" w:styleId="InfoboxTitelZchn">
    <w:name w:val="Infobox Titel Zchn"/>
    <w:basedOn w:val="Absatz-Standardschriftart"/>
    <w:link w:val="InfoboxTitel"/>
    <w:uiPriority w:val="3"/>
    <w:rsid w:val="001C6D87"/>
    <w:rPr>
      <w:rFonts w:ascii="Segoe UI" w:hAnsi="Segoe UI"/>
      <w:b/>
      <w:color w:val="000000" w:themeColor="text1"/>
      <w:shd w:val="clear" w:color="auto" w:fill="F6ECCB"/>
    </w:rPr>
  </w:style>
  <w:style w:type="character" w:customStyle="1" w:styleId="InfoboxTextZchn">
    <w:name w:val="Infobox Text Zchn"/>
    <w:basedOn w:val="Absatz-Standardschriftart"/>
    <w:link w:val="InfoboxText"/>
    <w:uiPriority w:val="3"/>
    <w:rsid w:val="001C6D87"/>
    <w:rPr>
      <w:rFonts w:ascii="Segoe UI" w:hAnsi="Segoe UI"/>
      <w:color w:val="000000" w:themeColor="text1"/>
      <w:shd w:val="clear" w:color="auto" w:fill="F6ECCB"/>
    </w:rPr>
  </w:style>
  <w:style w:type="paragraph" w:customStyle="1" w:styleId="FunoteRckseite">
    <w:name w:val="Fußnote Rückseite"/>
    <w:basedOn w:val="Standard"/>
    <w:uiPriority w:val="99"/>
    <w:rsid w:val="00BD3F2C"/>
    <w:pPr>
      <w:suppressAutoHyphens/>
      <w:autoSpaceDE w:val="0"/>
      <w:autoSpaceDN w:val="0"/>
      <w:adjustRightInd w:val="0"/>
      <w:spacing w:before="0" w:after="0" w:line="144" w:lineRule="atLeast"/>
      <w:textAlignment w:val="center"/>
    </w:pPr>
    <w:rPr>
      <w:rFonts w:ascii="Tahoma" w:hAnsi="Tahoma" w:cs="Tahoma"/>
      <w:b/>
      <w:bCs/>
      <w:color w:val="000000"/>
      <w:sz w:val="12"/>
      <w:szCs w:val="12"/>
    </w:rPr>
  </w:style>
  <w:style w:type="paragraph" w:styleId="berarbeitung">
    <w:name w:val="Revision"/>
    <w:hidden/>
    <w:uiPriority w:val="99"/>
    <w:semiHidden/>
    <w:rsid w:val="00BD3F2C"/>
    <w:pPr>
      <w:spacing w:after="0" w:line="240" w:lineRule="auto"/>
    </w:pPr>
    <w:rPr>
      <w:rFonts w:ascii="Segoe UI" w:hAnsi="Segoe U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0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9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4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7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6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5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5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6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7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2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9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6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6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1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3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4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8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4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4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8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0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7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pdfa.org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na02\Downloads\Berichtsvorlage_Deutsch_mit_Beispielen%20(2)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57236C6A4DC46C18B6DD4E63C3C3B5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EDF72BA-0D54-4745-BC73-739FA0424FEF}"/>
      </w:docPartPr>
      <w:docPartBody>
        <w:p w:rsidR="00000000" w:rsidRDefault="00000000">
          <w:pPr>
            <w:pStyle w:val="757236C6A4DC46C18B6DD4E63C3C3B57"/>
          </w:pPr>
          <w:r w:rsidRPr="005F3246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F91D54F5E17043DD9B1E0EC49E7CBB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F4D7441-B8F5-4133-85E4-BF0F5AD23360}"/>
      </w:docPartPr>
      <w:docPartBody>
        <w:p w:rsidR="00000000" w:rsidRDefault="00000000">
          <w:pPr>
            <w:pStyle w:val="F91D54F5E17043DD9B1E0EC49E7CBB23"/>
          </w:pPr>
          <w:r w:rsidRPr="00376083">
            <w:rPr>
              <w:rStyle w:val="Platzhaltertext"/>
            </w:rPr>
            <w:t>[</w:t>
          </w:r>
          <w:r>
            <w:rPr>
              <w:rStyle w:val="Platzhaltertext"/>
            </w:rPr>
            <w:t xml:space="preserve">Dies ist der </w:t>
          </w:r>
          <w:r w:rsidRPr="00376083">
            <w:rPr>
              <w:rStyle w:val="Platzhaltertext"/>
            </w:rPr>
            <w:t>Titel]</w:t>
          </w:r>
        </w:p>
      </w:docPartBody>
    </w:docPart>
    <w:docPart>
      <w:docPartPr>
        <w:name w:val="8F4237E6DF634B7D8A639434645B375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4799FCE-5370-4EAB-946D-DCD6F24C2008}"/>
      </w:docPartPr>
      <w:docPartBody>
        <w:p w:rsidR="00000000" w:rsidRDefault="00000000">
          <w:pPr>
            <w:pStyle w:val="8F4237E6DF634B7D8A639434645B3759"/>
          </w:pPr>
          <w:r w:rsidRPr="00376083">
            <w:rPr>
              <w:rStyle w:val="Platzhaltertext"/>
            </w:rPr>
            <w:t>[Veröffentlichungsdatum]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Std 45 Light">
    <w:altName w:val="Malgun Gothic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24"/>
    <w:rsid w:val="00A3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757236C6A4DC46C18B6DD4E63C3C3B57">
    <w:name w:val="757236C6A4DC46C18B6DD4E63C3C3B57"/>
  </w:style>
  <w:style w:type="paragraph" w:customStyle="1" w:styleId="F91D54F5E17043DD9B1E0EC49E7CBB23">
    <w:name w:val="F91D54F5E17043DD9B1E0EC49E7CBB23"/>
  </w:style>
  <w:style w:type="paragraph" w:customStyle="1" w:styleId="8F4237E6DF634B7D8A639434645B3759">
    <w:name w:val="8F4237E6DF634B7D8A639434645B37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sch">
  <a:themeElements>
    <a:clrScheme name="Warmes Blau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GES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2022-10-12T00:00:00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:configuration xmlns:c="http://ns.axespdf.com/word/configuration">
  <c:group id="Styles">
    <c:group id="Header ↓ Ebene 1">
      <c:property id="RoleID" type="string">ParagraphHeaderCellComplex</c:property>
    </c:group>
    <c:group id="Header → Ebene 2">
      <c:property id="RoleID" type="string">ParagraphHeaderCellComplex</c:property>
      <c:property id="Level" type="integer">2</c:property>
      <c:property id="Down" type="boolean">false</c:property>
      <c:property id="Right" type="boolean">true</c:property>
    </c:group>
    <c:group id="__Quote">
      <c:property id="RoleID" type="string">ParagraphBlockQuote</c:property>
    </c:group>
    <c:group id="__IntenseQuote">
      <c:property id="RoleID" type="string">ParagraphBlockQuote</c:property>
    </c:group>
    <c:group id="Header → Ebene 1">
      <c:property id="RoleID" type="string">ParagraphHeaderCellComplex</c:property>
      <c:property id="Down" type="boolean">false</c:property>
      <c:property id="Right" type="boolean">true</c:property>
    </c:group>
    <c:group id="Header → Ebene 3">
      <c:property id="RoleID" type="string">ParagraphHeaderCellComplex</c:property>
      <c:property id="Level" type="integer">3</c:property>
      <c:property id="Down" type="boolean">false</c:property>
      <c:property id="Right" type="boolean">true</c:property>
    </c:group>
    <c:group id="Header → Ebene 4">
      <c:property id="RoleID" type="string">ParagraphHeaderCellComplex</c:property>
      <c:property id="Level" type="integer">4</c:property>
      <c:property id="Down" type="boolean">false</c:property>
      <c:property id="Right" type="boolean">true</c:property>
    </c:group>
    <c:group id="Header → Ebene 5">
      <c:property id="RoleID" type="string">ParagraphHeaderCellComplex</c:property>
      <c:property id="Level" type="integer">5</c:property>
      <c:property id="Down" type="boolean">false</c:property>
      <c:property id="Right" type="boolean">true</c:property>
    </c:group>
    <c:group id="Header ↓ Ebene 2">
      <c:property id="RoleID" type="string">ParagraphHeaderCellComplex</c:property>
      <c:property id="Level" type="integer">2</c:property>
    </c:group>
    <c:group id="Header ↓ Ebene 2 nur 1. Spalte">
      <c:property id="RoleID" type="string">ParagraphHeaderCellComplex</c:property>
      <c:property id="Level" type="integer">2</c:property>
      <c:property id="MergedHaeder" type="integer">1</c:property>
    </c:group>
    <c:group id="Header ↓ Ebene 3">
      <c:property id="RoleID" type="string">ParagraphHeaderCellComplex</c:property>
      <c:property id="Level" type="integer">3</c:property>
    </c:group>
    <c:group id="Header ↓ Ebene 4">
      <c:property id="RoleID" type="string">ParagraphHeaderCellComplex</c:property>
      <c:property id="Level" type="integer">4</c:property>
    </c:group>
    <c:group id="Header ↓ Ebene 5">
      <c:property id="RoleID" type="string">ParagraphHeaderCellComplex</c:property>
      <c:property id="Level" type="integer">5</c:property>
    </c:group>
    <c:group id="Header ↓ Ebene 3 nur 1. Spalte">
      <c:property id="RoleID" type="string">ParagraphHeaderCellComplex</c:property>
      <c:property id="Level" type="integer">3</c:property>
      <c:property id="MergedHaeder" type="integer">1</c:property>
    </c:group>
    <c:group id="__Caption">
      <c:property id="RoleID" type="string">ParagraphCaption</c:property>
    </c:group>
    <c:group id="__wdStyleTocHeading">
      <c:property id="RoleID" type="string">ParagraphHeading</c:property>
    </c:group>
    <c:group id="__ListContinue">
      <c:property id="RoleID" type="string">ParagraphListContinue</c:property>
    </c:group>
    <c:group id="__ListContinue2">
      <c:property id="RoleID" type="string">ParagraphListContinue</c:property>
      <c:property id="Level" type="integer">2</c:property>
    </c:group>
    <c:group id="__ListContinue3">
      <c:property id="RoleID" type="string">ParagraphListContinue</c:property>
      <c:property id="Level" type="integer">3</c:property>
    </c:group>
    <c:group id="__ListContinue4">
      <c:property id="RoleID" type="string">ParagraphListContinue</c:property>
      <c:property id="Level" type="integer">4</c:property>
    </c:group>
    <c:group id="__ListContinue5">
      <c:property id="RoleID" type="string">ParagraphListContinue</c:property>
      <c:property id="Level" type="integer">5</c:property>
    </c:group>
    <c:group id="__Heading1">
      <c:property id="RoleID" type="string">ParagraphDefault</c:property>
    </c:group>
    <c:group id="__Heading2">
      <c:property id="RoleID" type="string">ParagraphDefault</c:property>
    </c:group>
    <c:group id="__Heading3">
      <c:property id="RoleID" type="string">ParagraphDefault</c:property>
    </c:group>
    <c:group id="__Heading4">
      <c:property id="RoleID" type="string">ParagraphDefault</c:property>
    </c:group>
    <c:group id="__Heading5">
      <c:property id="RoleID" type="string">ParagraphDefault</c:property>
    </c:group>
    <c:group id="__Heading6">
      <c:property id="RoleID" type="string">ParagraphDefault</c:property>
    </c:group>
    <c:group id="__Heading7">
      <c:property id="RoleID" type="string">ParagraphDefault</c:property>
    </c:group>
    <c:group id="__Heading8">
      <c:property id="RoleID" type="string">ParagraphDefault</c:property>
    </c:group>
    <c:group id="__Heading9">
      <c:property id="RoleID" type="string">ParagraphDefault</c:property>
    </c:group>
    <c:group id="Ü2 Infobox">
      <c:property id="RoleID" type="string">ParagraphHeading</c:property>
      <c:property id="Level" type="integer">2</c:property>
    </c:group>
    <c:group id="Ü3 Infobox">
      <c:property id="RoleID" type="string">ParagraphHeading</c:property>
      <c:property id="Level" type="integer">3</c:property>
    </c:group>
    <c:group id="Header → Spalte1">
      <c:property id="RoleID" type="string">ParagraphHeaderCellComplex</c:property>
      <c:property id="Down" type="boolean">false</c:property>
      <c:property id="Right" type="boolean">true</c:property>
    </c:group>
    <c:group id="Header ↓ Kopfzeile">
      <c:property id="RoleID" type="string">ParagraphHeaderCellComplex</c:property>
    </c:group>
  </c:group>
  <c:group id="Content">
    <c:group id="d6ca213f-6d24-4db4-9326-6b366883a04f">
      <c:property id="RoleID" type="string">TableLayoutTable</c:property>
    </c:group>
    <c:group id="fdadccea-286a-4e88-8e6a-da95743a6001">
      <c:property id="RoleID" type="string">TableLayoutTable</c:property>
    </c:group>
    <c:group id="475a1389-a26b-49e0-9948-88791a8ff765">
      <c:property id="RoleID" type="string">TableLayoutTable</c:property>
    </c:group>
    <c:group id="d7e21450-b96f-4d19-93a4-7edd811b0370">
      <c:property id="RoleID" type="string">TableLayoutTable</c:property>
    </c:group>
  </c:group>
  <c:group id="InitialView">
    <c:property id="MagnificationFactor" type="float">100</c:property>
  </c:group>
</c:configuration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1E5F83-4CCC-478B-8A79-85D12C77EF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0847DD0-BDAA-4A37-B1FD-0CE66B7D4E11}">
  <ds:schemaRefs>
    <ds:schemaRef ds:uri="http://ns.axespdf.com/word/configur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Berichtsvorlage_Deutsch_mit_Beispielen (2).dotm</Template>
  <TotalTime>0</TotalTime>
  <Pages>8</Pages>
  <Words>547</Words>
  <Characters>3451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Chalupka Alena</dc:creator>
  <cp:keywords/>
  <dc:description/>
  <cp:lastModifiedBy>Chalupka Alena</cp:lastModifiedBy>
  <cp:revision>2</cp:revision>
  <cp:lastPrinted>2022-03-09T09:23:00Z</cp:lastPrinted>
  <dcterms:created xsi:type="dcterms:W3CDTF">2023-12-01T12:19:00Z</dcterms:created>
  <dcterms:modified xsi:type="dcterms:W3CDTF">2023-12-01T12:28:00Z</dcterms:modified>
</cp:coreProperties>
</file>